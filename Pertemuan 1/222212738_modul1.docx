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FD0DD" w14:textId="6C44DC8C" w:rsidR="003F50F7" w:rsidRPr="009122B4" w:rsidRDefault="009122B4" w:rsidP="009122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22B4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 w:rsidR="002455ED">
        <w:rPr>
          <w:rFonts w:ascii="Times New Roman" w:hAnsi="Times New Roman" w:cs="Times New Roman"/>
          <w:b/>
          <w:bCs/>
          <w:sz w:val="28"/>
          <w:szCs w:val="28"/>
        </w:rPr>
        <w:t>PRAKTIKUM PPK</w:t>
      </w:r>
    </w:p>
    <w:p w14:paraId="1AFC7399" w14:textId="798B9794" w:rsidR="009122B4" w:rsidRPr="009122B4" w:rsidRDefault="009122B4" w:rsidP="009122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22B4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2455E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1EB68BB" w14:textId="7CD0CC51" w:rsidR="009122B4" w:rsidRPr="009122B4" w:rsidRDefault="002455ED" w:rsidP="009122B4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FRAMEWORK</w:t>
      </w:r>
    </w:p>
    <w:p w14:paraId="1F1DB7F6" w14:textId="77777777" w:rsidR="009122B4" w:rsidRDefault="009122B4" w:rsidP="009122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34EEBD" w14:textId="6DB9669F" w:rsidR="002455ED" w:rsidRPr="002455ED" w:rsidRDefault="002455ED" w:rsidP="0024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5ED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Spring MVC,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Thymeleaf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>, MySQL,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5ED">
        <w:rPr>
          <w:rFonts w:ascii="Times New Roman" w:hAnsi="Times New Roman" w:cs="Times New Roman"/>
          <w:sz w:val="24"/>
          <w:szCs w:val="24"/>
        </w:rPr>
        <w:t xml:space="preserve">Spring JPA, dan Hibernate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>.</w:t>
      </w:r>
    </w:p>
    <w:p w14:paraId="13B796D0" w14:textId="6EC00C55" w:rsidR="002455ED" w:rsidRPr="002455ED" w:rsidRDefault="002455ED" w:rsidP="002455ED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455ED">
        <w:rPr>
          <w:rFonts w:ascii="Times New Roman" w:hAnsi="Times New Roman" w:cs="Times New Roman"/>
          <w:sz w:val="24"/>
          <w:szCs w:val="24"/>
        </w:rPr>
        <w:t>Create (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6E931C6E" w14:textId="6C6EF878" w:rsidR="002455ED" w:rsidRPr="002455ED" w:rsidRDefault="002455ED" w:rsidP="002455E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NIM, Nama,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>, dan</w:t>
      </w:r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Lahir.</w:t>
      </w:r>
    </w:p>
    <w:p w14:paraId="219E3BA3" w14:textId="6F4CFFBA" w:rsidR="002455ED" w:rsidRPr="002455ED" w:rsidRDefault="002455ED" w:rsidP="002455E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form HTML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</w:t>
      </w:r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>.</w:t>
      </w:r>
    </w:p>
    <w:p w14:paraId="38A4CEA7" w14:textId="08E846E8" w:rsidR="002455ED" w:rsidRPr="002455ED" w:rsidRDefault="002455ED" w:rsidP="002455E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2598A1E7" w14:textId="3518B391" w:rsidR="002455ED" w:rsidRPr="002455ED" w:rsidRDefault="002455ED" w:rsidP="002455ED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455ED">
        <w:rPr>
          <w:rFonts w:ascii="Times New Roman" w:hAnsi="Times New Roman" w:cs="Times New Roman"/>
          <w:sz w:val="24"/>
          <w:szCs w:val="24"/>
        </w:rPr>
        <w:t>Read (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6B87EE76" w14:textId="686E114D" w:rsidR="002455ED" w:rsidRPr="002455ED" w:rsidRDefault="002455ED" w:rsidP="002455E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>.</w:t>
      </w:r>
    </w:p>
    <w:p w14:paraId="58D41303" w14:textId="35E3EBE4" w:rsidR="002455ED" w:rsidRPr="002455ED" w:rsidRDefault="002455ED" w:rsidP="002455E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5ED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>.</w:t>
      </w:r>
    </w:p>
    <w:p w14:paraId="65EE0219" w14:textId="28E7CC48" w:rsidR="002455ED" w:rsidRPr="002455ED" w:rsidRDefault="002455ED" w:rsidP="002455E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5ED">
        <w:rPr>
          <w:rFonts w:ascii="Times New Roman" w:hAnsi="Times New Roman" w:cs="Times New Roman"/>
          <w:sz w:val="24"/>
          <w:szCs w:val="24"/>
        </w:rPr>
        <w:t xml:space="preserve">database dan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meneruskannya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>.</w:t>
      </w:r>
    </w:p>
    <w:p w14:paraId="76D357DD" w14:textId="0E05BFAF" w:rsidR="002455ED" w:rsidRPr="002455ED" w:rsidRDefault="002455ED" w:rsidP="002455ED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455ED">
        <w:rPr>
          <w:rFonts w:ascii="Times New Roman" w:hAnsi="Times New Roman" w:cs="Times New Roman"/>
          <w:sz w:val="24"/>
          <w:szCs w:val="24"/>
        </w:rPr>
        <w:t>Update (Edit Data)</w:t>
      </w:r>
    </w:p>
    <w:p w14:paraId="0E3430F5" w14:textId="3D8918D9" w:rsidR="002455ED" w:rsidRPr="002455ED" w:rsidRDefault="002455ED" w:rsidP="002455E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r w:rsidRPr="002455ED">
        <w:rPr>
          <w:rFonts w:ascii="Times New Roman" w:hAnsi="Times New Roman" w:cs="Times New Roman"/>
          <w:sz w:val="24"/>
          <w:szCs w:val="24"/>
        </w:rPr>
        <w:t>NIM.</w:t>
      </w:r>
    </w:p>
    <w:p w14:paraId="522F7BB9" w14:textId="33C0E3BE" w:rsidR="002455ED" w:rsidRPr="002455ED" w:rsidRDefault="002455ED" w:rsidP="002455E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form HTML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Nama,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>, dan</w:t>
      </w:r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Lahir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>.</w:t>
      </w:r>
    </w:p>
    <w:p w14:paraId="6F59DBFD" w14:textId="0AB034C6" w:rsidR="002455ED" w:rsidRPr="002455ED" w:rsidRDefault="002455ED" w:rsidP="002455E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NIM,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form edit, dan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2270CAB" w14:textId="7543E1BB" w:rsidR="009122B4" w:rsidRDefault="002455ED" w:rsidP="002455ED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455ED">
        <w:rPr>
          <w:rFonts w:ascii="Times New Roman" w:hAnsi="Times New Roman" w:cs="Times New Roman"/>
          <w:sz w:val="24"/>
          <w:szCs w:val="24"/>
        </w:rPr>
        <w:t>Delete (Hapus Data)</w:t>
      </w:r>
    </w:p>
    <w:p w14:paraId="6805F612" w14:textId="3389B191" w:rsidR="002455ED" w:rsidRPr="002455ED" w:rsidRDefault="002455ED" w:rsidP="002455E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r w:rsidRPr="002455ED">
        <w:rPr>
          <w:rFonts w:ascii="Times New Roman" w:hAnsi="Times New Roman" w:cs="Times New Roman"/>
          <w:sz w:val="24"/>
          <w:szCs w:val="24"/>
        </w:rPr>
        <w:t>NIM.</w:t>
      </w:r>
    </w:p>
    <w:p w14:paraId="5E873DDF" w14:textId="6E22CA29" w:rsidR="002455ED" w:rsidRPr="002455ED" w:rsidRDefault="002455ED" w:rsidP="002455E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r w:rsidRPr="002455ED">
        <w:rPr>
          <w:rFonts w:ascii="Times New Roman" w:hAnsi="Times New Roman" w:cs="Times New Roman"/>
          <w:sz w:val="24"/>
          <w:szCs w:val="24"/>
        </w:rPr>
        <w:t>database.</w:t>
      </w:r>
    </w:p>
    <w:p w14:paraId="055D75CC" w14:textId="24D19FD3" w:rsidR="002455ED" w:rsidRPr="002455ED" w:rsidRDefault="002455ED" w:rsidP="002455ED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D7CC828" w14:textId="63DD1FC8" w:rsidR="002455ED" w:rsidRPr="002455ED" w:rsidRDefault="002455ED" w:rsidP="002455E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Nama.</w:t>
      </w:r>
    </w:p>
    <w:p w14:paraId="0F19E66E" w14:textId="3C3A9A77" w:rsidR="002455ED" w:rsidRPr="002455ED" w:rsidRDefault="002455ED" w:rsidP="002455E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yang</w:t>
      </w:r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>.</w:t>
      </w:r>
    </w:p>
    <w:p w14:paraId="6FA9C0A8" w14:textId="49E4F63B" w:rsidR="002455ED" w:rsidRPr="002455ED" w:rsidRDefault="002455ED" w:rsidP="002455ED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F59C32F" w14:textId="7F73FC9B" w:rsidR="002455ED" w:rsidRPr="002455ED" w:rsidRDefault="002455ED" w:rsidP="002455ED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pada form input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 yang</w:t>
      </w:r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>.</w:t>
      </w:r>
    </w:p>
    <w:p w14:paraId="11A1C761" w14:textId="045D61B2" w:rsidR="002455ED" w:rsidRPr="002455ED" w:rsidRDefault="002455ED" w:rsidP="002455ED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lastRenderedPageBreak/>
        <w:t>Tampilkan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>.</w:t>
      </w:r>
    </w:p>
    <w:p w14:paraId="066A9DE6" w14:textId="3B826E8F" w:rsidR="002455ED" w:rsidRPr="002455ED" w:rsidRDefault="002455ED" w:rsidP="002455ED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2455ED">
        <w:rPr>
          <w:rFonts w:ascii="Times New Roman" w:hAnsi="Times New Roman" w:cs="Times New Roman"/>
          <w:sz w:val="24"/>
          <w:szCs w:val="24"/>
        </w:rPr>
        <w:t>Exception Handling</w:t>
      </w:r>
    </w:p>
    <w:p w14:paraId="705A9631" w14:textId="20C75294" w:rsidR="002455ED" w:rsidRPr="002455ED" w:rsidRDefault="002455ED" w:rsidP="002455E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exception yang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r w:rsidRPr="002455ED">
        <w:rPr>
          <w:rFonts w:ascii="Times New Roman" w:hAnsi="Times New Roman" w:cs="Times New Roman"/>
          <w:sz w:val="24"/>
          <w:szCs w:val="24"/>
        </w:rPr>
        <w:t>CRUD.</w:t>
      </w:r>
    </w:p>
    <w:p w14:paraId="5E40C152" w14:textId="75D718D6" w:rsidR="002455ED" w:rsidRPr="002455ED" w:rsidRDefault="002455ED" w:rsidP="002455E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>.</w:t>
      </w:r>
    </w:p>
    <w:p w14:paraId="754559CD" w14:textId="2C8CCB58" w:rsidR="002455ED" w:rsidRPr="002455ED" w:rsidRDefault="002455ED" w:rsidP="002455ED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37523B3" w14:textId="1DD02BDE" w:rsidR="002455ED" w:rsidRPr="002455ED" w:rsidRDefault="002455ED" w:rsidP="002455ED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5ED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NIM.</w:t>
      </w:r>
    </w:p>
    <w:p w14:paraId="47266468" w14:textId="164503CF" w:rsidR="002455ED" w:rsidRPr="002455ED" w:rsidRDefault="002455ED" w:rsidP="002455ED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NIM dan</w:t>
      </w:r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mengirimnya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detail.</w:t>
      </w:r>
    </w:p>
    <w:p w14:paraId="26E6B336" w14:textId="1A2A01DD" w:rsidR="002455ED" w:rsidRPr="002455ED" w:rsidRDefault="002455ED" w:rsidP="002455ED">
      <w:pPr>
        <w:pStyle w:val="ListParagraph"/>
        <w:numPr>
          <w:ilvl w:val="0"/>
          <w:numId w:val="20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Halaman Utama</w:t>
      </w:r>
    </w:p>
    <w:p w14:paraId="7429925F" w14:textId="78B1DCFD" w:rsidR="002455ED" w:rsidRDefault="002455ED" w:rsidP="002455E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r w:rsidRPr="002455ED">
        <w:rPr>
          <w:rFonts w:ascii="Times New Roman" w:hAnsi="Times New Roman" w:cs="Times New Roman"/>
          <w:sz w:val="24"/>
          <w:szCs w:val="24"/>
        </w:rPr>
        <w:t xml:space="preserve">CRUD yang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5ED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2455ED">
        <w:rPr>
          <w:rFonts w:ascii="Times New Roman" w:hAnsi="Times New Roman" w:cs="Times New Roman"/>
          <w:sz w:val="24"/>
          <w:szCs w:val="24"/>
        </w:rPr>
        <w:t>.</w:t>
      </w:r>
    </w:p>
    <w:p w14:paraId="6E886651" w14:textId="6C0202BB" w:rsidR="002455ED" w:rsidRDefault="002455ED" w:rsidP="002455E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AA35F1" w14:textId="5890EE8E" w:rsidR="002455ED" w:rsidRPr="002455ED" w:rsidRDefault="002455ED" w:rsidP="0024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pada: </w:t>
      </w:r>
      <w:hyperlink r:id="rId7" w:history="1">
        <w:r w:rsidRPr="005969B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https://github.com/afrzl/Pemrograman-Platform-Khusus/tree/master/Pertemuan%201/praktikum1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548C7C" w14:textId="1B5A4AE3" w:rsidR="002455ED" w:rsidRDefault="002455ED" w:rsidP="002455ED">
      <w:pPr>
        <w:pStyle w:val="ListParagraph"/>
        <w:numPr>
          <w:ilvl w:val="0"/>
          <w:numId w:val="2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Index</w:t>
      </w:r>
    </w:p>
    <w:p w14:paraId="0FC5CC9D" w14:textId="6FE4231C" w:rsidR="002455ED" w:rsidRDefault="002455ED" w:rsidP="002455ED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455E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23CE54" wp14:editId="27FABEAF">
            <wp:extent cx="5731510" cy="3044825"/>
            <wp:effectExtent l="19050" t="19050" r="21590" b="22225"/>
            <wp:docPr id="119950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04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F4060" w14:textId="20FEAF99" w:rsidR="001412FA" w:rsidRDefault="001412FA" w:rsidP="002455ED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412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A3316F" wp14:editId="6CFB33E1">
            <wp:extent cx="5731510" cy="3044825"/>
            <wp:effectExtent l="19050" t="19050" r="21590" b="22225"/>
            <wp:docPr id="207463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30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5DE0A" w14:textId="3DFAB039" w:rsidR="002455ED" w:rsidRPr="001412FA" w:rsidRDefault="002455ED" w:rsidP="001412FA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input field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record,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3 button, </w:t>
      </w:r>
      <w:proofErr w:type="spellStart"/>
      <w:r w:rsidR="001412F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412FA">
        <w:rPr>
          <w:rFonts w:ascii="Times New Roman" w:hAnsi="Times New Roman" w:cs="Times New Roman"/>
          <w:sz w:val="24"/>
          <w:szCs w:val="24"/>
        </w:rPr>
        <w:t xml:space="preserve"> detail, edit, dan hapus.</w:t>
      </w:r>
    </w:p>
    <w:p w14:paraId="2A1E651B" w14:textId="730A490D" w:rsidR="002455ED" w:rsidRDefault="002455ED" w:rsidP="002455ED">
      <w:pPr>
        <w:pStyle w:val="ListParagraph"/>
        <w:numPr>
          <w:ilvl w:val="0"/>
          <w:numId w:val="2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6D0A891" w14:textId="4DB391BE" w:rsidR="002455ED" w:rsidRDefault="002455ED" w:rsidP="002455ED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455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EB0687" wp14:editId="07516E4B">
            <wp:extent cx="5731510" cy="3044825"/>
            <wp:effectExtent l="19050" t="19050" r="21590" b="22225"/>
            <wp:docPr id="55695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53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34FC4" w14:textId="4AFBD526" w:rsidR="002455ED" w:rsidRDefault="002455ED" w:rsidP="002455ED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455E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2CE095" wp14:editId="0711BCB0">
            <wp:extent cx="5731510" cy="3044825"/>
            <wp:effectExtent l="19050" t="19050" r="21590" b="22225"/>
            <wp:docPr id="209048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89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21BB6" w14:textId="37452972" w:rsidR="001412FA" w:rsidRDefault="001412FA" w:rsidP="001412FA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field nim,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radio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29F763" w14:textId="47A9A05D" w:rsidR="002455ED" w:rsidRDefault="002455ED" w:rsidP="002455ED">
      <w:pPr>
        <w:pStyle w:val="ListParagraph"/>
        <w:numPr>
          <w:ilvl w:val="0"/>
          <w:numId w:val="2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Data</w:t>
      </w:r>
    </w:p>
    <w:p w14:paraId="18D5E49D" w14:textId="13D5F6EE" w:rsidR="002455ED" w:rsidRDefault="002455ED" w:rsidP="002455ED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455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6EB99E" wp14:editId="1D1A050A">
            <wp:extent cx="5731510" cy="3044825"/>
            <wp:effectExtent l="19050" t="19050" r="21590" b="22225"/>
            <wp:docPr id="153293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351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C6191" w14:textId="4CB32485" w:rsidR="001412FA" w:rsidRDefault="001412FA" w:rsidP="001412FA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edit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NIM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key. 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field.</w:t>
      </w:r>
    </w:p>
    <w:p w14:paraId="523E14A2" w14:textId="77777777" w:rsidR="001412FA" w:rsidRDefault="001412FA" w:rsidP="001412FA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FE27515" w14:textId="77777777" w:rsidR="001412FA" w:rsidRDefault="001412FA" w:rsidP="001412FA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DDEE6F8" w14:textId="6BED9278" w:rsidR="002455ED" w:rsidRDefault="002455ED" w:rsidP="002455ED">
      <w:pPr>
        <w:pStyle w:val="ListParagraph"/>
        <w:numPr>
          <w:ilvl w:val="0"/>
          <w:numId w:val="2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 Data</w:t>
      </w:r>
    </w:p>
    <w:p w14:paraId="135B90D4" w14:textId="4B30845A" w:rsidR="002455ED" w:rsidRDefault="002455ED" w:rsidP="002455ED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455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24478" wp14:editId="0255A378">
            <wp:extent cx="5731510" cy="3044825"/>
            <wp:effectExtent l="19050" t="19050" r="21590" b="22225"/>
            <wp:docPr id="24129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91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05EFA" w14:textId="765ED741" w:rsidR="001412FA" w:rsidRDefault="001412FA" w:rsidP="002455ED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view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E9B859" w14:textId="5F2B2285" w:rsidR="002455ED" w:rsidRDefault="002455ED" w:rsidP="002455ED">
      <w:pPr>
        <w:pStyle w:val="ListParagraph"/>
        <w:numPr>
          <w:ilvl w:val="0"/>
          <w:numId w:val="2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Data</w:t>
      </w:r>
    </w:p>
    <w:p w14:paraId="2F8968DD" w14:textId="2B195403" w:rsidR="001412FA" w:rsidRDefault="002455ED" w:rsidP="001412FA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455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72C61" wp14:editId="147CB6B9">
            <wp:extent cx="5731510" cy="3044825"/>
            <wp:effectExtent l="19050" t="19050" r="21590" b="22225"/>
            <wp:docPr id="107963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318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18349" w14:textId="393C8FDD" w:rsidR="001412FA" w:rsidRPr="001412FA" w:rsidRDefault="001412FA" w:rsidP="001412FA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button,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1BCD52" w14:textId="1F8A6D2A" w:rsidR="002455ED" w:rsidRPr="002455ED" w:rsidRDefault="002455ED" w:rsidP="002455E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455ED" w:rsidRPr="002455ED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0F741" w14:textId="77777777" w:rsidR="009C1D0C" w:rsidRDefault="009C1D0C" w:rsidP="00A16AED">
      <w:pPr>
        <w:spacing w:after="0" w:line="240" w:lineRule="auto"/>
      </w:pPr>
      <w:r>
        <w:separator/>
      </w:r>
    </w:p>
  </w:endnote>
  <w:endnote w:type="continuationSeparator" w:id="0">
    <w:p w14:paraId="2F3F93F2" w14:textId="77777777" w:rsidR="009C1D0C" w:rsidRDefault="009C1D0C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79368" w14:textId="77777777" w:rsidR="009C1D0C" w:rsidRDefault="009C1D0C" w:rsidP="00A16AED">
      <w:pPr>
        <w:spacing w:after="0" w:line="240" w:lineRule="auto"/>
      </w:pPr>
      <w:r>
        <w:separator/>
      </w:r>
    </w:p>
  </w:footnote>
  <w:footnote w:type="continuationSeparator" w:id="0">
    <w:p w14:paraId="0B1254D7" w14:textId="77777777" w:rsidR="009C1D0C" w:rsidRDefault="009C1D0C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50490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641CBD23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3D90C3BB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 xml:space="preserve">: </w:t>
    </w:r>
    <w:r w:rsidR="005F28F0">
      <w:rPr>
        <w:rFonts w:ascii="Times New Roman" w:hAnsi="Times New Roman" w:cs="Times New Roman"/>
        <w:sz w:val="24"/>
        <w:szCs w:val="24"/>
      </w:rPr>
      <w:t>3SI1</w:t>
    </w:r>
    <w:r w:rsidRPr="00757962">
      <w:rPr>
        <w:rFonts w:ascii="Times New Roman" w:hAnsi="Times New Roman" w:cs="Times New Roman"/>
        <w:sz w:val="24"/>
        <w:szCs w:val="24"/>
      </w:rPr>
      <w:t xml:space="preserve"> / </w:t>
    </w:r>
    <w:r w:rsidR="005F28F0">
      <w:rPr>
        <w:rFonts w:ascii="Times New Roman" w:hAnsi="Times New Roman" w:cs="Times New Roman"/>
        <w:sz w:val="24"/>
        <w:szCs w:val="24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92369"/>
    <w:multiLevelType w:val="hybridMultilevel"/>
    <w:tmpl w:val="52944D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76FC5"/>
    <w:multiLevelType w:val="hybridMultilevel"/>
    <w:tmpl w:val="5A40AC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4313A"/>
    <w:multiLevelType w:val="hybridMultilevel"/>
    <w:tmpl w:val="860AC8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86B69"/>
    <w:multiLevelType w:val="hybridMultilevel"/>
    <w:tmpl w:val="18B062A0"/>
    <w:lvl w:ilvl="0" w:tplc="F3B29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4000A"/>
    <w:multiLevelType w:val="hybridMultilevel"/>
    <w:tmpl w:val="96DAD2C0"/>
    <w:lvl w:ilvl="0" w:tplc="F3B29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7674E"/>
    <w:multiLevelType w:val="hybridMultilevel"/>
    <w:tmpl w:val="C4988046"/>
    <w:lvl w:ilvl="0" w:tplc="F3B29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31F1A"/>
    <w:multiLevelType w:val="hybridMultilevel"/>
    <w:tmpl w:val="BE0A0B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62CA6"/>
    <w:multiLevelType w:val="hybridMultilevel"/>
    <w:tmpl w:val="FE88732C"/>
    <w:lvl w:ilvl="0" w:tplc="F3B29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426D2"/>
    <w:multiLevelType w:val="hybridMultilevel"/>
    <w:tmpl w:val="0B32F3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B5761"/>
    <w:multiLevelType w:val="hybridMultilevel"/>
    <w:tmpl w:val="F5F68332"/>
    <w:lvl w:ilvl="0" w:tplc="F3B29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05E4C"/>
    <w:multiLevelType w:val="hybridMultilevel"/>
    <w:tmpl w:val="949800A6"/>
    <w:lvl w:ilvl="0" w:tplc="F3B29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F4579"/>
    <w:multiLevelType w:val="hybridMultilevel"/>
    <w:tmpl w:val="C5B2CF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734B4"/>
    <w:multiLevelType w:val="hybridMultilevel"/>
    <w:tmpl w:val="5C045C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22F70"/>
    <w:multiLevelType w:val="hybridMultilevel"/>
    <w:tmpl w:val="FB9AF416"/>
    <w:lvl w:ilvl="0" w:tplc="F3B29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F33A7"/>
    <w:multiLevelType w:val="hybridMultilevel"/>
    <w:tmpl w:val="8FF09388"/>
    <w:lvl w:ilvl="0" w:tplc="F3B29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E68D5"/>
    <w:multiLevelType w:val="hybridMultilevel"/>
    <w:tmpl w:val="4C0CDA1E"/>
    <w:lvl w:ilvl="0" w:tplc="F3B29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145CD"/>
    <w:multiLevelType w:val="hybridMultilevel"/>
    <w:tmpl w:val="32BEF7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9063A"/>
    <w:multiLevelType w:val="hybridMultilevel"/>
    <w:tmpl w:val="3EBE56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63BA5"/>
    <w:multiLevelType w:val="hybridMultilevel"/>
    <w:tmpl w:val="38D262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54177"/>
    <w:multiLevelType w:val="hybridMultilevel"/>
    <w:tmpl w:val="91D661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F5EA6"/>
    <w:multiLevelType w:val="hybridMultilevel"/>
    <w:tmpl w:val="A9FCC4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0145B"/>
    <w:multiLevelType w:val="hybridMultilevel"/>
    <w:tmpl w:val="051EA93C"/>
    <w:lvl w:ilvl="0" w:tplc="C91CEC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374368">
    <w:abstractNumId w:val="11"/>
  </w:num>
  <w:num w:numId="2" w16cid:durableId="1113981427">
    <w:abstractNumId w:val="21"/>
  </w:num>
  <w:num w:numId="3" w16cid:durableId="2081832030">
    <w:abstractNumId w:val="2"/>
  </w:num>
  <w:num w:numId="4" w16cid:durableId="1569880932">
    <w:abstractNumId w:val="13"/>
  </w:num>
  <w:num w:numId="5" w16cid:durableId="442380878">
    <w:abstractNumId w:val="5"/>
  </w:num>
  <w:num w:numId="6" w16cid:durableId="207684932">
    <w:abstractNumId w:val="15"/>
  </w:num>
  <w:num w:numId="7" w16cid:durableId="619652533">
    <w:abstractNumId w:val="19"/>
  </w:num>
  <w:num w:numId="8" w16cid:durableId="982923908">
    <w:abstractNumId w:val="6"/>
  </w:num>
  <w:num w:numId="9" w16cid:durableId="634263761">
    <w:abstractNumId w:val="4"/>
  </w:num>
  <w:num w:numId="10" w16cid:durableId="1630164187">
    <w:abstractNumId w:val="8"/>
  </w:num>
  <w:num w:numId="11" w16cid:durableId="1947612668">
    <w:abstractNumId w:val="10"/>
  </w:num>
  <w:num w:numId="12" w16cid:durableId="1585990526">
    <w:abstractNumId w:val="16"/>
  </w:num>
  <w:num w:numId="13" w16cid:durableId="711226542">
    <w:abstractNumId w:val="3"/>
  </w:num>
  <w:num w:numId="14" w16cid:durableId="1687176926">
    <w:abstractNumId w:val="20"/>
  </w:num>
  <w:num w:numId="15" w16cid:durableId="1823234483">
    <w:abstractNumId w:val="9"/>
  </w:num>
  <w:num w:numId="16" w16cid:durableId="1309089657">
    <w:abstractNumId w:val="1"/>
  </w:num>
  <w:num w:numId="17" w16cid:durableId="724720372">
    <w:abstractNumId w:val="7"/>
  </w:num>
  <w:num w:numId="18" w16cid:durableId="1790464488">
    <w:abstractNumId w:val="0"/>
  </w:num>
  <w:num w:numId="19" w16cid:durableId="1588881660">
    <w:abstractNumId w:val="14"/>
  </w:num>
  <w:num w:numId="20" w16cid:durableId="248121599">
    <w:abstractNumId w:val="12"/>
  </w:num>
  <w:num w:numId="21" w16cid:durableId="943683669">
    <w:abstractNumId w:val="17"/>
  </w:num>
  <w:num w:numId="22" w16cid:durableId="3851026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ED"/>
    <w:rsid w:val="001412FA"/>
    <w:rsid w:val="002455ED"/>
    <w:rsid w:val="002C5440"/>
    <w:rsid w:val="00343360"/>
    <w:rsid w:val="003E74C9"/>
    <w:rsid w:val="003F50F7"/>
    <w:rsid w:val="00455786"/>
    <w:rsid w:val="005D1C6F"/>
    <w:rsid w:val="005F28F0"/>
    <w:rsid w:val="00616EF0"/>
    <w:rsid w:val="008D07DD"/>
    <w:rsid w:val="009122B4"/>
    <w:rsid w:val="009213F2"/>
    <w:rsid w:val="009C1D0C"/>
    <w:rsid w:val="00A1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E1E973"/>
  <w15:chartTrackingRefBased/>
  <w15:docId w15:val="{BC6B2C10-C989-4C9D-991E-713BCCCF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Caption">
    <w:name w:val="caption"/>
    <w:basedOn w:val="Normal"/>
    <w:next w:val="Normal"/>
    <w:uiPriority w:val="35"/>
    <w:unhideWhenUsed/>
    <w:qFormat/>
    <w:rsid w:val="00616EF0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245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5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frzl/Pemrograman-Platform-Khusus/tree/master/Pertemuan%201/praktikum1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%20Tingkat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 Tingkat 3</Template>
  <TotalTime>16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2024-09-30T00:51:00Z</dcterms:created>
  <dcterms:modified xsi:type="dcterms:W3CDTF">2024-09-30T01:07:00Z</dcterms:modified>
</cp:coreProperties>
</file>