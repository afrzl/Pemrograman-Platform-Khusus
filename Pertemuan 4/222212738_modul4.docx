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8200D" w14:textId="51C2D17D" w:rsidR="003F50F7" w:rsidRPr="009122B4" w:rsidRDefault="009122B4" w:rsidP="0091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2B4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CB34CC">
        <w:rPr>
          <w:rFonts w:ascii="Times New Roman" w:hAnsi="Times New Roman" w:cs="Times New Roman"/>
          <w:b/>
          <w:bCs/>
          <w:sz w:val="28"/>
          <w:szCs w:val="28"/>
        </w:rPr>
        <w:t>PEMROGRAMAN PLATFORM KHUSUS</w:t>
      </w:r>
    </w:p>
    <w:p w14:paraId="36326D29" w14:textId="235CD3D4" w:rsidR="009122B4" w:rsidRPr="009122B4" w:rsidRDefault="009122B4" w:rsidP="009122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22B4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CB34C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792A0F3" w14:textId="64C5743C" w:rsidR="009122B4" w:rsidRPr="009122B4" w:rsidRDefault="00CB34CC" w:rsidP="009122B4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RESTful API</w:t>
      </w:r>
    </w:p>
    <w:p w14:paraId="5F35690F" w14:textId="77777777" w:rsidR="009122B4" w:rsidRDefault="009122B4" w:rsidP="009122B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0C5C09" w14:textId="30215402" w:rsidR="009122B4" w:rsidRDefault="00CB34CC" w:rsidP="00CB34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34C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RESTful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34CC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oleh member.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lain: id member yang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>, 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34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telat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4CC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CB34CC">
        <w:rPr>
          <w:rFonts w:ascii="Times New Roman" w:hAnsi="Times New Roman" w:cs="Times New Roman"/>
          <w:sz w:val="24"/>
          <w:szCs w:val="24"/>
        </w:rPr>
        <w:t>.</w:t>
      </w:r>
    </w:p>
    <w:p w14:paraId="6F809F1A" w14:textId="77777777" w:rsidR="00CB34CC" w:rsidRDefault="00CB34CC" w:rsidP="00CB34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2BBFE" w14:textId="69D3B3AD" w:rsidR="00CB34CC" w:rsidRDefault="00CB34CC" w:rsidP="00CB34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repository git: </w:t>
      </w:r>
      <w:hyperlink r:id="rId7" w:history="1">
        <w:r w:rsidRPr="00CC2FC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https://github.com/afrzl/Pemrograman-Platform-Khusus/tree/master/Pertemuan%204/perpustakaan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03DB9" w14:textId="405C0673" w:rsidR="00CB34CC" w:rsidRDefault="00CB34CC" w:rsidP="00CB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34C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5B3EE12" w14:textId="1823DFAD" w:rsidR="00CB34CC" w:rsidRDefault="00CB34CC" w:rsidP="00CB34CC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34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48B7B4" wp14:editId="478A8790">
            <wp:extent cx="4320000" cy="2294970"/>
            <wp:effectExtent l="190500" t="190500" r="194945" b="181610"/>
            <wp:docPr id="163444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47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4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4E529" w14:textId="51419F94" w:rsidR="00CB34CC" w:rsidRDefault="00CB34CC" w:rsidP="00CB34CC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34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D93CDFA" wp14:editId="7F27F52D">
            <wp:extent cx="4320000" cy="2294970"/>
            <wp:effectExtent l="190500" t="190500" r="194945" b="181610"/>
            <wp:docPr id="150561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12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4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D9295B" w14:textId="260C6321" w:rsidR="00CB34CC" w:rsidRDefault="00CB34CC" w:rsidP="00CB34CC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34C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443BA10" wp14:editId="7DCB81CF">
            <wp:extent cx="4320000" cy="2294916"/>
            <wp:effectExtent l="190500" t="190500" r="194945" b="181610"/>
            <wp:docPr id="4179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6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94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CC197B" w14:textId="0FEAB64A" w:rsidR="00CB34CC" w:rsidRDefault="00CB34CC" w:rsidP="00CB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BookLoanController</w:t>
      </w:r>
      <w:proofErr w:type="spellEnd"/>
    </w:p>
    <w:p w14:paraId="76E44DDB" w14:textId="357B67DD" w:rsidR="00097F46" w:rsidRDefault="00097F46" w:rsidP="00097F46">
      <w:pPr>
        <w:pStyle w:val="HTMLPreformatted"/>
        <w:shd w:val="clear" w:color="auto" w:fill="1E1F22"/>
        <w:ind w:left="567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com.polstat.perpustakaan.controller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...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@RestController</w:t>
      </w:r>
      <w:r>
        <w:rPr>
          <w:color w:val="B3AE60"/>
        </w:rPr>
        <w:br/>
        <w:t>@RequestMapping</w:t>
      </w:r>
      <w:r>
        <w:rPr>
          <w:color w:val="BCBEC4"/>
        </w:rPr>
        <w:t>(</w:t>
      </w:r>
      <w:r>
        <w:rPr>
          <w:color w:val="6AAB73"/>
        </w:rPr>
        <w:t>"/loans"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BookLoanController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BookLoanController.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BookLoanRepository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bookLoanRepository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MemberRepository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memberRepository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BookLoanService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bookLoanService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@PostMapping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 xml:space="preserve">&lt;?&gt; </w:t>
      </w:r>
      <w:proofErr w:type="spellStart"/>
      <w:r>
        <w:rPr>
          <w:color w:val="56A8F5"/>
        </w:rPr>
        <w:t>createLoan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@RequestBody </w:t>
      </w:r>
      <w:proofErr w:type="spellStart"/>
      <w:r>
        <w:rPr>
          <w:color w:val="BCBEC4"/>
        </w:rPr>
        <w:t>BookLoanRequest</w:t>
      </w:r>
      <w:proofErr w:type="spellEnd"/>
      <w:r>
        <w:rPr>
          <w:color w:val="BCBEC4"/>
        </w:rPr>
        <w:t xml:space="preserve"> request) {</w:t>
      </w:r>
      <w:r>
        <w:rPr>
          <w:color w:val="BCBEC4"/>
        </w:rPr>
        <w:br/>
        <w:t xml:space="preserve">        Book </w:t>
      </w:r>
      <w:proofErr w:type="spellStart"/>
      <w:r>
        <w:rPr>
          <w:color w:val="BCBEC4"/>
        </w:rPr>
        <w:t>book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request.getBookId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orElseThrow</w:t>
      </w:r>
      <w:proofErr w:type="spellEnd"/>
      <w:r>
        <w:rPr>
          <w:color w:val="BCBEC4"/>
        </w:rPr>
        <w:t xml:space="preserve">(()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"Book not found"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Member </w:t>
      </w:r>
      <w:proofErr w:type="spellStart"/>
      <w:r>
        <w:rPr>
          <w:color w:val="BCBEC4"/>
        </w:rPr>
        <w:t>member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memberRepository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request.getMemberId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orElseThrow</w:t>
      </w:r>
      <w:proofErr w:type="spellEnd"/>
      <w:r>
        <w:rPr>
          <w:color w:val="BCBEC4"/>
        </w:rPr>
        <w:t xml:space="preserve">(()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"Member not found"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 loan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loan.setBook</w:t>
      </w:r>
      <w:proofErr w:type="spellEnd"/>
      <w:r>
        <w:rPr>
          <w:color w:val="BCBEC4"/>
        </w:rPr>
        <w:t>(book);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loan.setMember</w:t>
      </w:r>
      <w:proofErr w:type="spellEnd"/>
      <w:r>
        <w:rPr>
          <w:color w:val="BCBEC4"/>
        </w:rPr>
        <w:t>(member);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loan.setBorrowDate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request.getBorrowDate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loan.setStatus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BookLoan.LoanStatus.</w:t>
      </w:r>
      <w:r>
        <w:rPr>
          <w:i/>
          <w:iCs/>
          <w:color w:val="C77DBB"/>
        </w:rPr>
        <w:t>BORROWED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savedLoan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bookLoanRepository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(loan);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ResponseEntity.</w:t>
      </w:r>
      <w:r>
        <w:rPr>
          <w:i/>
          <w:iCs/>
          <w:color w:val="BCBEC4"/>
        </w:rPr>
        <w:t>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savedLoan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"/return"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ResponseEntity</w:t>
      </w:r>
      <w:proofErr w:type="spellEnd"/>
      <w:r>
        <w:rPr>
          <w:color w:val="BCBEC4"/>
        </w:rPr>
        <w:t xml:space="preserve">&lt;?&gt; </w:t>
      </w:r>
      <w:proofErr w:type="spellStart"/>
      <w:r>
        <w:rPr>
          <w:color w:val="56A8F5"/>
        </w:rPr>
        <w:t>returnBook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@RequestBody </w:t>
      </w:r>
      <w:proofErr w:type="spellStart"/>
      <w:r>
        <w:rPr>
          <w:color w:val="BCBEC4"/>
        </w:rPr>
        <w:t>BookReturnRequest</w:t>
      </w:r>
      <w:proofErr w:type="spellEnd"/>
      <w:r>
        <w:rPr>
          <w:color w:val="BCBEC4"/>
        </w:rPr>
        <w:t xml:space="preserve"> request)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returnedLoan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bookLoanService</w:t>
      </w:r>
      <w:r>
        <w:rPr>
          <w:color w:val="BCBEC4"/>
        </w:rPr>
        <w:t>.returnBook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request.getLoanId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ResponseEntity.</w:t>
      </w:r>
      <w:r>
        <w:rPr>
          <w:i/>
          <w:iCs/>
          <w:color w:val="BCBEC4"/>
        </w:rPr>
        <w:t>ok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BookReturnResponse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returnedLoan.getId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"Book returned successfully"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IllegalStateException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.warn</w:t>
      </w:r>
      <w:proofErr w:type="spellEnd"/>
      <w:r>
        <w:rPr>
          <w:color w:val="BCBEC4"/>
        </w:rPr>
        <w:t>(</w:t>
      </w:r>
      <w:r>
        <w:rPr>
          <w:color w:val="6AAB73"/>
        </w:rPr>
        <w:t>"Attempt to return an already returned book: {}"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ResponseEntity.</w:t>
      </w:r>
      <w:r>
        <w:rPr>
          <w:i/>
          <w:iCs/>
          <w:color w:val="BCBEC4"/>
        </w:rPr>
        <w:t>badRequest</w:t>
      </w:r>
      <w:proofErr w:type="spellEnd"/>
      <w:r>
        <w:rPr>
          <w:color w:val="BCBEC4"/>
        </w:rPr>
        <w:t>().body(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ErrorResponse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C77DBB"/>
        </w:rPr>
        <w:t>logger</w:t>
      </w:r>
      <w:r>
        <w:rPr>
          <w:color w:val="BCBEC4"/>
        </w:rPr>
        <w:t>.error</w:t>
      </w:r>
      <w:proofErr w:type="spellEnd"/>
      <w:r>
        <w:rPr>
          <w:color w:val="BCBEC4"/>
        </w:rPr>
        <w:t>(</w:t>
      </w:r>
      <w:r>
        <w:rPr>
          <w:color w:val="6AAB73"/>
        </w:rPr>
        <w:t>"Error returning book"</w:t>
      </w:r>
      <w:r>
        <w:rPr>
          <w:color w:val="BCBEC4"/>
        </w:rPr>
        <w:t>, e);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ResponseEntity.</w:t>
      </w:r>
      <w:r>
        <w:rPr>
          <w:i/>
          <w:iCs/>
          <w:color w:val="BCBEC4"/>
        </w:rPr>
        <w:t>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HttpStatus.</w:t>
      </w:r>
      <w:r>
        <w:rPr>
          <w:i/>
          <w:iCs/>
          <w:color w:val="C77DBB"/>
        </w:rPr>
        <w:t>INTERNAL_SERVER_ERROR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    .body(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ErrorResponse</w:t>
      </w:r>
      <w:proofErr w:type="spellEnd"/>
      <w:r>
        <w:rPr>
          <w:color w:val="BCBEC4"/>
        </w:rPr>
        <w:t>(</w:t>
      </w:r>
      <w:r>
        <w:rPr>
          <w:color w:val="6AAB73"/>
        </w:rPr>
        <w:t>"An unexpected error occurred while returning the book"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@Setter</w:t>
      </w:r>
      <w:r>
        <w:rPr>
          <w:color w:val="B3AE60"/>
        </w:rPr>
        <w:br/>
        <w:t xml:space="preserve">    @Getter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static class </w:t>
      </w:r>
      <w:proofErr w:type="spellStart"/>
      <w:r>
        <w:rPr>
          <w:color w:val="BCBEC4"/>
        </w:rPr>
        <w:t>BookLoanRequest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proofErr w:type="spellStart"/>
      <w:r>
        <w:rPr>
          <w:color w:val="C77DBB"/>
        </w:rPr>
        <w:t>bookId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proofErr w:type="spellStart"/>
      <w:r>
        <w:rPr>
          <w:color w:val="C77DBB"/>
        </w:rPr>
        <w:t>memberId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borrowDate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@Setter</w:t>
      </w:r>
      <w:r>
        <w:rPr>
          <w:color w:val="B3AE60"/>
        </w:rPr>
        <w:br/>
        <w:t xml:space="preserve">    @Getter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static class </w:t>
      </w:r>
      <w:proofErr w:type="spellStart"/>
      <w:r>
        <w:rPr>
          <w:color w:val="BCBEC4"/>
        </w:rPr>
        <w:t>BookReturnRequest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proofErr w:type="spellStart"/>
      <w:r>
        <w:rPr>
          <w:color w:val="C77DBB"/>
        </w:rPr>
        <w:t>loanId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@Getter</w:t>
      </w:r>
      <w:r>
        <w:rPr>
          <w:color w:val="B3AE60"/>
        </w:rPr>
        <w:br/>
        <w:t xml:space="preserve">    @AllArgsConstructor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static class </w:t>
      </w:r>
      <w:proofErr w:type="spellStart"/>
      <w:r>
        <w:rPr>
          <w:color w:val="BCBEC4"/>
        </w:rPr>
        <w:t>BookReturnResponse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proofErr w:type="spellStart"/>
      <w:r>
        <w:rPr>
          <w:color w:val="C77DBB"/>
        </w:rPr>
        <w:t>loanId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message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@Getter</w:t>
      </w:r>
      <w:r>
        <w:rPr>
          <w:color w:val="B3AE60"/>
        </w:rPr>
        <w:br/>
        <w:t xml:space="preserve">    @AllArgsConstructor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static class </w:t>
      </w:r>
      <w:proofErr w:type="spellStart"/>
      <w:r>
        <w:rPr>
          <w:color w:val="BCBEC4"/>
        </w:rPr>
        <w:t>ErrorResponse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error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8F4D053" w14:textId="163D356E" w:rsidR="00CB34CC" w:rsidRPr="00097F46" w:rsidRDefault="00097F46" w:rsidP="00CB34C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BookLoanController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createLoan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di database,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statusnya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"BORROWED".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returnBook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di mana ID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lastRenderedPageBreak/>
        <w:t>dikirim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statusnya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"RETURNED"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>.</w:t>
      </w:r>
    </w:p>
    <w:p w14:paraId="5D303DCE" w14:textId="77777777" w:rsidR="00097F46" w:rsidRDefault="00097F46" w:rsidP="00CB34C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A0655" w14:textId="24C76378" w:rsidR="00CB34CC" w:rsidRDefault="00097F46" w:rsidP="00CB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BookDTO</w:t>
      </w:r>
      <w:proofErr w:type="spellEnd"/>
    </w:p>
    <w:p w14:paraId="7158008A" w14:textId="226CE250" w:rsidR="00097F46" w:rsidRPr="00097F46" w:rsidRDefault="00097F46" w:rsidP="00097F46">
      <w:pPr>
        <w:pStyle w:val="HTMLPreformatted"/>
        <w:shd w:val="clear" w:color="auto" w:fill="1E1F22"/>
        <w:ind w:left="567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com.polstat.perpustakaan.dto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...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@Data</w:t>
      </w:r>
      <w:r>
        <w:rPr>
          <w:color w:val="B3AE60"/>
        </w:rPr>
        <w:br/>
        <w:t>@Builder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@AllArgsConstructor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gramStart"/>
      <w:r>
        <w:rPr>
          <w:color w:val="B3AE60"/>
        </w:rPr>
        <w:t>NotEmpty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message = </w:t>
      </w:r>
      <w:r>
        <w:rPr>
          <w:color w:val="6AAB73"/>
        </w:rPr>
        <w:t>"</w:t>
      </w:r>
      <w:proofErr w:type="spellStart"/>
      <w:r>
        <w:rPr>
          <w:color w:val="6AAB73"/>
        </w:rPr>
        <w:t>Judul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buku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wajib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diisi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title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@NotNull</w:t>
      </w:r>
      <w:r>
        <w:rPr>
          <w:color w:val="BCBEC4"/>
        </w:rPr>
        <w:t xml:space="preserve">(message = </w:t>
      </w:r>
      <w:r>
        <w:rPr>
          <w:color w:val="6AAB73"/>
        </w:rPr>
        <w:t>"</w:t>
      </w:r>
      <w:proofErr w:type="spellStart"/>
      <w:r>
        <w:rPr>
          <w:color w:val="6AAB73"/>
        </w:rPr>
        <w:t>Penulis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buku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wajib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diisi</w:t>
      </w:r>
      <w:proofErr w:type="spellEnd"/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author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5068FE1" w14:textId="5BBEDB3C" w:rsidR="00097F46" w:rsidRDefault="00097F46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Data Transfer Object (DTO) yang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id, title, author, dan description.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@NotEmpty pada title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@NotNull pada author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null.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@Data, @Builder, @NoArgsConstructor, dan @AllArgsConstructor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menggenerate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getter, setter, dan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>.</w:t>
      </w:r>
    </w:p>
    <w:p w14:paraId="0699D3CE" w14:textId="77777777" w:rsidR="00097F46" w:rsidRPr="00097F46" w:rsidRDefault="00097F46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10598E6" w14:textId="710CCB92" w:rsidR="00097F46" w:rsidRDefault="00097F46" w:rsidP="00CB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</w:t>
      </w:r>
    </w:p>
    <w:p w14:paraId="418A02B9" w14:textId="54033F1F" w:rsidR="00097F46" w:rsidRDefault="00097F46" w:rsidP="00097F46">
      <w:pPr>
        <w:pStyle w:val="HTMLPreformatted"/>
        <w:shd w:val="clear" w:color="auto" w:fill="1E1F22"/>
        <w:ind w:left="567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com.polstat</w:t>
      </w:r>
      <w:proofErr w:type="gramEnd"/>
      <w:r>
        <w:rPr>
          <w:color w:val="BCBEC4"/>
        </w:rPr>
        <w:t>.perpustakaan.entity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...</w:t>
      </w:r>
      <w:r>
        <w:rPr>
          <w:color w:val="BCBEC4"/>
        </w:rPr>
        <w:br/>
      </w:r>
      <w:r>
        <w:rPr>
          <w:color w:val="B3AE60"/>
        </w:rPr>
        <w:t>@Setter</w:t>
      </w:r>
      <w:r>
        <w:rPr>
          <w:color w:val="B3AE60"/>
        </w:rPr>
        <w:br/>
        <w:t>@Getter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"books"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Book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(nullable 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title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(nullable 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author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(nullable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description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E09C508" w14:textId="77777777" w:rsidR="00097F46" w:rsidRDefault="00097F46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BookEntity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JPA yang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'books'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>: id (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yang di-generate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), title, author, dan description.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@Entity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JPA,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@Table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getter dan setter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>.</w:t>
      </w:r>
    </w:p>
    <w:p w14:paraId="4CD04AC1" w14:textId="2A1621FD" w:rsidR="00097F46" w:rsidRPr="00097F46" w:rsidRDefault="00097F46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5F3084D" w14:textId="4A204938" w:rsidR="00097F46" w:rsidRDefault="00097F46" w:rsidP="00CB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BookLoan</w:t>
      </w:r>
      <w:proofErr w:type="spellEnd"/>
    </w:p>
    <w:p w14:paraId="499593D7" w14:textId="1450A1DF" w:rsidR="00097F46" w:rsidRPr="00097F46" w:rsidRDefault="00097F46" w:rsidP="00097F46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</w:pP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package </w:t>
      </w:r>
      <w:proofErr w:type="spellStart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com.polstat.perpustakaan.entity</w:t>
      </w:r>
      <w:proofErr w:type="spellEnd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...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@Getter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>@Setter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>@NoArgsConstructor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>@AllArgsConstructor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>@Builder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>@Entity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>@Table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(name = </w:t>
      </w:r>
      <w:r w:rsidRPr="00097F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097F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book_loans</w:t>
      </w:r>
      <w:proofErr w:type="spellEnd"/>
      <w:r w:rsidRPr="00097F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class </w:t>
      </w:r>
      <w:proofErr w:type="spellStart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BookLoan</w:t>
      </w:r>
      <w:proofErr w:type="spellEnd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{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@Id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br/>
        <w:t xml:space="preserve">    @GeneratedValue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(strategy = </w:t>
      </w:r>
      <w:proofErr w:type="spellStart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GenerationType.</w:t>
      </w:r>
      <w:r w:rsidRPr="00097F4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IDENTITY</w:t>
      </w:r>
      <w:proofErr w:type="spellEnd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Long </w:t>
      </w:r>
      <w:r w:rsidRPr="00097F4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id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@ManyToOne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(fetch = </w:t>
      </w:r>
      <w:proofErr w:type="spellStart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FetchType.</w:t>
      </w:r>
      <w:r w:rsidRPr="00097F4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LAZY</w:t>
      </w:r>
      <w:proofErr w:type="spellEnd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@JoinColumn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(name = </w:t>
      </w:r>
      <w:r w:rsidRPr="00097F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097F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member_id</w:t>
      </w:r>
      <w:proofErr w:type="spellEnd"/>
      <w:r w:rsidRPr="00097F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nullable = </w:t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false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@JsonIgnoreProperties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({</w:t>
      </w:r>
      <w:r w:rsidRPr="00097F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"hibernateLazyInitializer"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097F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"handler"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})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Member </w:t>
      </w:r>
      <w:proofErr w:type="spellStart"/>
      <w:r w:rsidRPr="00097F4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member</w:t>
      </w:r>
      <w:proofErr w:type="spellEnd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@ManyToOne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(fetch = </w:t>
      </w:r>
      <w:proofErr w:type="spellStart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FetchType.</w:t>
      </w:r>
      <w:r w:rsidRPr="00097F4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LAZY</w:t>
      </w:r>
      <w:proofErr w:type="spellEnd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@JoinColumn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(name = </w:t>
      </w:r>
      <w:r w:rsidRPr="00097F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097F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book_id</w:t>
      </w:r>
      <w:proofErr w:type="spellEnd"/>
      <w:r w:rsidRPr="00097F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nullable = </w:t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false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@JsonIgnoreProperties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({</w:t>
      </w:r>
      <w:r w:rsidRPr="00097F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"hibernateLazyInitializer"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097F4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"handler"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})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Book </w:t>
      </w:r>
      <w:proofErr w:type="spellStart"/>
      <w:r w:rsidRPr="00097F4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book</w:t>
      </w:r>
      <w:proofErr w:type="spellEnd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@Column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(nullable = </w:t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false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LocalDate</w:t>
      </w:r>
      <w:proofErr w:type="spellEnd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97F4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borrowDate</w:t>
      </w:r>
      <w:proofErr w:type="spellEnd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@Column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(nullable = </w:t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true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LocalDate</w:t>
      </w:r>
      <w:proofErr w:type="spellEnd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97F4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returnDate</w:t>
      </w:r>
      <w:proofErr w:type="spellEnd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@Enumerated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(EnumType.</w:t>
      </w:r>
      <w:r w:rsidRPr="00097F4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STRING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@Column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(nullable = </w:t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false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proofErr w:type="spellStart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LoanStatus</w:t>
      </w:r>
      <w:proofErr w:type="spellEnd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r w:rsidRPr="00097F4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status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D"/>
          <w14:ligatures w14:val="none"/>
        </w:rPr>
        <w:t>@Column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(nullable = </w:t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true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Integer </w:t>
      </w:r>
      <w:proofErr w:type="spellStart"/>
      <w:r w:rsidRPr="00097F4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D"/>
          <w14:ligatures w14:val="none"/>
        </w:rPr>
        <w:t>daysOverdue</w:t>
      </w:r>
      <w:proofErr w:type="spellEnd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</w:t>
      </w:r>
      <w:proofErr w:type="spellStart"/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enum</w:t>
      </w:r>
      <w:proofErr w:type="spellEnd"/>
      <w:r w:rsidRPr="00097F4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LoanStatus</w:t>
      </w:r>
      <w:proofErr w:type="spellEnd"/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{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097F4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BORROWED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, </w:t>
      </w:r>
      <w:r w:rsidRPr="00097F4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RETURNED</w:t>
      </w:r>
      <w:r w:rsidRPr="00097F4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}</w:t>
      </w:r>
      <w:r w:rsidRPr="00097F4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</w:t>
      </w:r>
      <w:r w:rsidRPr="00097F4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</w:r>
      <w:r w:rsidRPr="00097F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}</w:t>
      </w:r>
    </w:p>
    <w:p w14:paraId="17E1E366" w14:textId="48DBD614" w:rsidR="00097F46" w:rsidRDefault="00097F46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BookLoan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id, member, book,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borrowDate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</w:t>
      </w:r>
      <w:r w:rsidRPr="00097F46">
        <w:rPr>
          <w:rFonts w:ascii="Times New Roman" w:hAnsi="Times New Roman" w:cs="Times New Roman"/>
          <w:sz w:val="24"/>
          <w:szCs w:val="24"/>
        </w:rPr>
        <w:lastRenderedPageBreak/>
        <w:t xml:space="preserve">status, dan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daysOverdue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@ManyToOne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BookLoan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Member dan Book,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lazy fetching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@JsonIgnoreProperties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serialisasi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Hibernate. Status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enumerasi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LoanStatus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BORROWED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RETURNED.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daysOverdue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>.</w:t>
      </w:r>
    </w:p>
    <w:p w14:paraId="45346A1F" w14:textId="77777777" w:rsidR="00097F46" w:rsidRPr="00097F46" w:rsidRDefault="00097F46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B7AEE17" w14:textId="0DAECBB3" w:rsidR="00097F46" w:rsidRDefault="00097F46" w:rsidP="00CB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</w:t>
      </w:r>
    </w:p>
    <w:p w14:paraId="60A40E8F" w14:textId="0764F5B6" w:rsidR="00097F46" w:rsidRDefault="00097F46" w:rsidP="00097F46">
      <w:pPr>
        <w:pStyle w:val="HTMLPreformatted"/>
        <w:shd w:val="clear" w:color="auto" w:fill="1E1F22"/>
        <w:ind w:left="567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com.polstat</w:t>
      </w:r>
      <w:proofErr w:type="gramEnd"/>
      <w:r>
        <w:rPr>
          <w:color w:val="BCBEC4"/>
        </w:rPr>
        <w:t>.perpustakaan.entity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...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@Setter</w:t>
      </w:r>
      <w:r>
        <w:rPr>
          <w:color w:val="B3AE60"/>
        </w:rPr>
        <w:br/>
        <w:t>@Getter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@Builder</w:t>
      </w:r>
      <w:r>
        <w:rPr>
          <w:color w:val="B3AE60"/>
        </w:rPr>
        <w:br/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"members"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Member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 xml:space="preserve">(strategy = </w:t>
      </w:r>
      <w:proofErr w:type="spellStart"/>
      <w:r>
        <w:rPr>
          <w:color w:val="BCBEC4"/>
        </w:rPr>
        <w:t>GenerationType.</w:t>
      </w:r>
      <w:r>
        <w:rPr>
          <w:i/>
          <w:iCs/>
          <w:color w:val="C77DBB"/>
        </w:rPr>
        <w:t>IDENTITY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(nullable 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memberID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(nullable 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(nullable 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address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(nullable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phoneNumber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7D9280B" w14:textId="119F29B7" w:rsidR="00097F46" w:rsidRDefault="00097F46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97F46">
        <w:rPr>
          <w:rFonts w:ascii="Times New Roman" w:hAnsi="Times New Roman" w:cs="Times New Roman"/>
          <w:sz w:val="24"/>
          <w:szCs w:val="24"/>
        </w:rPr>
        <w:t xml:space="preserve">Member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name, address, dan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strategi IDENTITY, dan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memberID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name, dan address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nullable = false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(nullable = true).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@Entity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JPA,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@Getter, @Setter, @AllArgsConstructor, @NoArgsConstructor, dan @Builder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getter/setter dan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>.</w:t>
      </w:r>
    </w:p>
    <w:p w14:paraId="1DF5A39C" w14:textId="77777777" w:rsidR="00097F46" w:rsidRPr="00097F46" w:rsidRDefault="00097F46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5FAB1D9" w14:textId="5D128A4C" w:rsidR="00097F46" w:rsidRDefault="00097F46" w:rsidP="00CB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BookMapper</w:t>
      </w:r>
      <w:proofErr w:type="spellEnd"/>
    </w:p>
    <w:p w14:paraId="7831C9E5" w14:textId="68ACF352" w:rsidR="00097F46" w:rsidRDefault="00097F46" w:rsidP="00097F46">
      <w:pPr>
        <w:pStyle w:val="HTMLPreformatted"/>
        <w:shd w:val="clear" w:color="auto" w:fill="1E1F22"/>
        <w:ind w:left="567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com.polstat.perpustakaan.mapper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...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BookMapper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Book </w:t>
      </w:r>
      <w:proofErr w:type="spellStart"/>
      <w:r>
        <w:rPr>
          <w:color w:val="56A8F5"/>
        </w:rPr>
        <w:t>mapToBook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Book.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.id(</w:t>
      </w:r>
      <w:proofErr w:type="spellStart"/>
      <w:r>
        <w:rPr>
          <w:color w:val="BCBEC4"/>
        </w:rPr>
        <w:t>bookDto.getId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.title(</w:t>
      </w:r>
      <w:proofErr w:type="spellStart"/>
      <w:r>
        <w:rPr>
          <w:color w:val="BCBEC4"/>
        </w:rPr>
        <w:t>bookDto.getTitle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.description(</w:t>
      </w:r>
      <w:proofErr w:type="spellStart"/>
      <w:r>
        <w:rPr>
          <w:color w:val="BCBEC4"/>
        </w:rPr>
        <w:t>bookDto.getDescription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.author(</w:t>
      </w:r>
      <w:proofErr w:type="spellStart"/>
      <w:r>
        <w:rPr>
          <w:color w:val="BCBEC4"/>
        </w:rPr>
        <w:t>bookDto.getAuthor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.build();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mapToBookDto</w:t>
      </w:r>
      <w:proofErr w:type="spellEnd"/>
      <w:r>
        <w:rPr>
          <w:color w:val="BCBEC4"/>
        </w:rPr>
        <w:t>(Book book){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BookDto.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.id(</w:t>
      </w:r>
      <w:proofErr w:type="spellStart"/>
      <w:r>
        <w:rPr>
          <w:color w:val="BCBEC4"/>
        </w:rPr>
        <w:t>book.getId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.title(</w:t>
      </w:r>
      <w:proofErr w:type="spellStart"/>
      <w:r>
        <w:rPr>
          <w:color w:val="BCBEC4"/>
        </w:rPr>
        <w:t>book.getTitle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.description(</w:t>
      </w:r>
      <w:proofErr w:type="spellStart"/>
      <w:r>
        <w:rPr>
          <w:color w:val="BCBEC4"/>
        </w:rPr>
        <w:t>book.getDescription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.author(</w:t>
      </w:r>
      <w:proofErr w:type="spellStart"/>
      <w:r>
        <w:rPr>
          <w:color w:val="BCBEC4"/>
        </w:rPr>
        <w:t>book.getAuthor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.build();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5988E61" w14:textId="111487AD" w:rsidR="00097F46" w:rsidRDefault="00097F46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BookMapper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dan Book.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statis: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mapToBook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Book, dan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mapToBookDto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Book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builder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DTO (Data Transfer Object) dan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JPA.</w:t>
      </w:r>
    </w:p>
    <w:p w14:paraId="6007BBC9" w14:textId="77777777" w:rsidR="00097F46" w:rsidRPr="00097F46" w:rsidRDefault="00097F46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D46F67D" w14:textId="457D2717" w:rsidR="00097F46" w:rsidRDefault="00097F46" w:rsidP="00CB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BookLoanRepository</w:t>
      </w:r>
      <w:proofErr w:type="spellEnd"/>
    </w:p>
    <w:p w14:paraId="0B9776FC" w14:textId="54553ED7" w:rsidR="00097F46" w:rsidRDefault="00097F46" w:rsidP="00097F46">
      <w:pPr>
        <w:pStyle w:val="HTMLPreformatted"/>
        <w:shd w:val="clear" w:color="auto" w:fill="1E1F22"/>
        <w:ind w:left="426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com.polstat.perpustakaan.repository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...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@RepositoryRestResource</w:t>
      </w:r>
      <w:r>
        <w:rPr>
          <w:color w:val="BCBEC4"/>
        </w:rPr>
        <w:t xml:space="preserve">(collectionResourceRel = </w:t>
      </w:r>
      <w:r>
        <w:rPr>
          <w:color w:val="6AAB73"/>
        </w:rPr>
        <w:t>"loans"</w:t>
      </w:r>
      <w:r>
        <w:rPr>
          <w:color w:val="BCBEC4"/>
        </w:rPr>
        <w:t xml:space="preserve">, path = </w:t>
      </w:r>
      <w:r>
        <w:rPr>
          <w:color w:val="6AAB73"/>
        </w:rPr>
        <w:t>"loans"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BookLoanRepository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>, Long&gt;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@RestResource</w:t>
      </w:r>
      <w:r>
        <w:rPr>
          <w:color w:val="BCBEC4"/>
        </w:rPr>
        <w:t xml:space="preserve">(path = </w:t>
      </w:r>
      <w:r>
        <w:rPr>
          <w:color w:val="6AAB73"/>
        </w:rPr>
        <w:t>"</w:t>
      </w:r>
      <w:proofErr w:type="spellStart"/>
      <w:r>
        <w:rPr>
          <w:color w:val="6AAB73"/>
        </w:rPr>
        <w:t>byMember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List&lt;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findByMemberId</w:t>
      </w:r>
      <w:proofErr w:type="spellEnd"/>
      <w:r>
        <w:rPr>
          <w:color w:val="BCBEC4"/>
        </w:rPr>
        <w:t>(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"memberId"</w:t>
      </w:r>
      <w:r>
        <w:rPr>
          <w:color w:val="BCBEC4"/>
        </w:rPr>
        <w:t xml:space="preserve">) Long 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@RestResource</w:t>
      </w:r>
      <w:r>
        <w:rPr>
          <w:color w:val="BCBEC4"/>
        </w:rPr>
        <w:t xml:space="preserve">(path = </w:t>
      </w:r>
      <w:r>
        <w:rPr>
          <w:color w:val="6AAB73"/>
        </w:rPr>
        <w:t>"</w:t>
      </w:r>
      <w:proofErr w:type="spellStart"/>
      <w:r>
        <w:rPr>
          <w:color w:val="6AAB73"/>
        </w:rPr>
        <w:t>byBook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List&lt;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findByBookId</w:t>
      </w:r>
      <w:proofErr w:type="spellEnd"/>
      <w:r>
        <w:rPr>
          <w:color w:val="BCBEC4"/>
        </w:rPr>
        <w:t>(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"bookId"</w:t>
      </w:r>
      <w:r>
        <w:rPr>
          <w:color w:val="BCBEC4"/>
        </w:rPr>
        <w:t xml:space="preserve">) Long </w:t>
      </w:r>
      <w:proofErr w:type="spellStart"/>
      <w:r>
        <w:rPr>
          <w:color w:val="BCBEC4"/>
        </w:rPr>
        <w:t>bookId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@RestResource</w:t>
      </w:r>
      <w:r>
        <w:rPr>
          <w:color w:val="BCBEC4"/>
        </w:rPr>
        <w:t xml:space="preserve">(path = </w:t>
      </w:r>
      <w:r>
        <w:rPr>
          <w:color w:val="6AAB73"/>
        </w:rPr>
        <w:t>"</w:t>
      </w:r>
      <w:proofErr w:type="spellStart"/>
      <w:r>
        <w:rPr>
          <w:color w:val="6AAB73"/>
        </w:rPr>
        <w:t>byStatus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List&lt;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findByStatus</w:t>
      </w:r>
      <w:proofErr w:type="spellEnd"/>
      <w:r>
        <w:rPr>
          <w:color w:val="BCBEC4"/>
        </w:rPr>
        <w:t>(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"status"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BookLoan.LoanStatus</w:t>
      </w:r>
      <w:proofErr w:type="spellEnd"/>
      <w:r>
        <w:rPr>
          <w:color w:val="BCBEC4"/>
        </w:rPr>
        <w:t xml:space="preserve"> status);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@RestResource</w:t>
      </w:r>
      <w:r>
        <w:rPr>
          <w:color w:val="BCBEC4"/>
        </w:rPr>
        <w:t xml:space="preserve">(path = </w:t>
      </w:r>
      <w:r>
        <w:rPr>
          <w:color w:val="6AAB73"/>
        </w:rPr>
        <w:t>"</w:t>
      </w:r>
      <w:proofErr w:type="spellStart"/>
      <w:r>
        <w:rPr>
          <w:color w:val="6AAB73"/>
        </w:rPr>
        <w:t>currentLoans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List&lt;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findByStatusAndReturnDateIsNull</w:t>
      </w:r>
      <w:proofErr w:type="spellEnd"/>
      <w:r>
        <w:rPr>
          <w:color w:val="BCBEC4"/>
        </w:rPr>
        <w:t>(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"status"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BookLoan.LoanStatus</w:t>
      </w:r>
      <w:proofErr w:type="spellEnd"/>
      <w:r>
        <w:rPr>
          <w:color w:val="BCBEC4"/>
        </w:rPr>
        <w:t xml:space="preserve"> status);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@RestResource</w:t>
      </w:r>
      <w:r>
        <w:rPr>
          <w:color w:val="BCBEC4"/>
        </w:rPr>
        <w:t xml:space="preserve">(path = </w:t>
      </w:r>
      <w:r>
        <w:rPr>
          <w:color w:val="6AAB73"/>
        </w:rPr>
        <w:t>"overdue"</w:t>
      </w:r>
      <w:r>
        <w:rPr>
          <w:color w:val="BCBEC4"/>
        </w:rPr>
        <w:t>)</w:t>
      </w:r>
      <w:r>
        <w:rPr>
          <w:color w:val="BCBEC4"/>
        </w:rPr>
        <w:br/>
        <w:t xml:space="preserve">    List&lt;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findByStatusAndReturnDateIsNullAndBorrowDateBefore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"status"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BookLoan.LoanStatus</w:t>
      </w:r>
      <w:proofErr w:type="spellEnd"/>
      <w:r>
        <w:rPr>
          <w:color w:val="BCBEC4"/>
        </w:rPr>
        <w:t xml:space="preserve"> status,</w:t>
      </w:r>
      <w:r>
        <w:rPr>
          <w:color w:val="BCBEC4"/>
        </w:rPr>
        <w:br/>
        <w:t xml:space="preserve">            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"date"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date);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@RestResource</w:t>
      </w:r>
      <w:r>
        <w:rPr>
          <w:color w:val="BCBEC4"/>
        </w:rPr>
        <w:t xml:space="preserve">(exported 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default 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createLoan</w:t>
      </w:r>
      <w:proofErr w:type="spellEnd"/>
      <w:r>
        <w:rPr>
          <w:color w:val="BCBEC4"/>
        </w:rPr>
        <w:t>(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"memberId"</w:t>
      </w:r>
      <w:r>
        <w:rPr>
          <w:color w:val="BCBEC4"/>
        </w:rPr>
        <w:t xml:space="preserve">) Long 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"bookId"</w:t>
      </w:r>
      <w:r>
        <w:rPr>
          <w:color w:val="BCBEC4"/>
        </w:rPr>
        <w:t xml:space="preserve">) Long </w:t>
      </w:r>
      <w:proofErr w:type="spellStart"/>
      <w:r>
        <w:rPr>
          <w:color w:val="BCBEC4"/>
        </w:rPr>
        <w:t>bookId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"borrowDate"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borrowDate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MemberRepository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memberRepository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Member </w:t>
      </w:r>
      <w:proofErr w:type="spellStart"/>
      <w:r>
        <w:rPr>
          <w:color w:val="BCBEC4"/>
        </w:rPr>
        <w:t>member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memberRepository.findById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orElseThrow</w:t>
      </w:r>
      <w:proofErr w:type="spellEnd"/>
      <w:r>
        <w:rPr>
          <w:color w:val="BCBEC4"/>
        </w:rPr>
        <w:t xml:space="preserve">(()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"Member not found"</w:t>
      </w:r>
      <w:r>
        <w:rPr>
          <w:color w:val="BCBEC4"/>
        </w:rPr>
        <w:t>));</w:t>
      </w:r>
      <w:r>
        <w:rPr>
          <w:color w:val="BCBEC4"/>
        </w:rPr>
        <w:br/>
        <w:t xml:space="preserve">        Book </w:t>
      </w:r>
      <w:proofErr w:type="spellStart"/>
      <w:r>
        <w:rPr>
          <w:color w:val="BCBEC4"/>
        </w:rPr>
        <w:t>book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bookRepository.findById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orElseThrow</w:t>
      </w:r>
      <w:proofErr w:type="spellEnd"/>
      <w:r>
        <w:rPr>
          <w:color w:val="BCBEC4"/>
        </w:rPr>
        <w:t xml:space="preserve">(()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"Book not found"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BookLoan.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.member(member)</w:t>
      </w:r>
      <w:r>
        <w:rPr>
          <w:color w:val="BCBEC4"/>
        </w:rPr>
        <w:br/>
        <w:t xml:space="preserve">                .book(book)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borrowDate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borrowDate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.status(</w:t>
      </w:r>
      <w:proofErr w:type="spellStart"/>
      <w:r>
        <w:rPr>
          <w:color w:val="BCBEC4"/>
        </w:rPr>
        <w:t>BookLoan.LoanStatus.</w:t>
      </w:r>
      <w:r>
        <w:rPr>
          <w:i/>
          <w:iCs/>
          <w:color w:val="C77DBB"/>
        </w:rPr>
        <w:t>BORROWED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.build();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save(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475301" w14:textId="3B7A98E7" w:rsidR="00097F46" w:rsidRDefault="00097F46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BookLoanRepository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BookLoan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@RepositoryRestResource,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RESTful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URL /loans.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@RestResource, yang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tempo. Selain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createLoan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diekspor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4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97F46">
        <w:rPr>
          <w:rFonts w:ascii="Times New Roman" w:hAnsi="Times New Roman" w:cs="Times New Roman"/>
          <w:sz w:val="24"/>
          <w:szCs w:val="24"/>
        </w:rPr>
        <w:t xml:space="preserve"> dan valid.</w:t>
      </w:r>
    </w:p>
    <w:p w14:paraId="3FE2FCE4" w14:textId="77777777" w:rsidR="00097F46" w:rsidRPr="00097F46" w:rsidRDefault="00097F46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B4D9434" w14:textId="3FB19F6E" w:rsidR="00097F46" w:rsidRDefault="00097F46" w:rsidP="00CB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</w:p>
    <w:p w14:paraId="4F98F2E1" w14:textId="77777777" w:rsidR="00097F46" w:rsidRDefault="00097F46" w:rsidP="00097F46">
      <w:pPr>
        <w:pStyle w:val="HTMLPreformatted"/>
        <w:shd w:val="clear" w:color="auto" w:fill="1E1F22"/>
        <w:ind w:left="567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com.polstat.perpustakaan.repository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com.polstat.perpustakaan.entity.Book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</w:t>
      </w:r>
      <w:r>
        <w:rPr>
          <w:color w:val="B3AE60"/>
        </w:rPr>
        <w:t>Query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org.springframework.data.repository.query.</w:t>
      </w:r>
      <w:r>
        <w:rPr>
          <w:color w:val="B3AE60"/>
        </w:rPr>
        <w:t>Param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&lt;Book, Long&gt; {</w:t>
      </w:r>
      <w:r>
        <w:rPr>
          <w:color w:val="BCBEC4"/>
        </w:rPr>
        <w:br/>
        <w:t xml:space="preserve">    </w:t>
      </w:r>
      <w:r>
        <w:rPr>
          <w:color w:val="B3AE60"/>
        </w:rPr>
        <w:t>@Query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SELECT b FROM Book b WHERE LOWER(</w:t>
      </w:r>
      <w:proofErr w:type="spellStart"/>
      <w:r>
        <w:rPr>
          <w:color w:val="6AAB73"/>
          <w:shd w:val="clear" w:color="auto" w:fill="293C40"/>
        </w:rPr>
        <w:t>b.title</w:t>
      </w:r>
      <w:proofErr w:type="spellEnd"/>
      <w:r>
        <w:rPr>
          <w:color w:val="6AAB73"/>
          <w:shd w:val="clear" w:color="auto" w:fill="293C40"/>
        </w:rPr>
        <w:t>) LIKE LOWER(CONCAT('%', :</w:t>
      </w:r>
      <w:proofErr w:type="spellStart"/>
      <w:r>
        <w:rPr>
          <w:color w:val="6AAB73"/>
          <w:shd w:val="clear" w:color="auto" w:fill="293C40"/>
        </w:rPr>
        <w:t>searchTerm</w:t>
      </w:r>
      <w:proofErr w:type="spellEnd"/>
      <w:r>
        <w:rPr>
          <w:color w:val="6AAB73"/>
          <w:shd w:val="clear" w:color="auto" w:fill="293C40"/>
        </w:rPr>
        <w:t>, '%')) OR LOWER(</w:t>
      </w:r>
      <w:proofErr w:type="spellStart"/>
      <w:r>
        <w:rPr>
          <w:color w:val="6AAB73"/>
          <w:shd w:val="clear" w:color="auto" w:fill="293C40"/>
        </w:rPr>
        <w:t>b.author</w:t>
      </w:r>
      <w:proofErr w:type="spellEnd"/>
      <w:r>
        <w:rPr>
          <w:color w:val="6AAB73"/>
          <w:shd w:val="clear" w:color="auto" w:fill="293C40"/>
        </w:rPr>
        <w:t>) LIKE LOWER(CONCAT('%', :</w:t>
      </w:r>
      <w:proofErr w:type="spellStart"/>
      <w:r>
        <w:rPr>
          <w:color w:val="6AAB73"/>
          <w:shd w:val="clear" w:color="auto" w:fill="293C40"/>
        </w:rPr>
        <w:t>searchTerm</w:t>
      </w:r>
      <w:proofErr w:type="spellEnd"/>
      <w:r>
        <w:rPr>
          <w:color w:val="6AAB73"/>
          <w:shd w:val="clear" w:color="auto" w:fill="293C40"/>
        </w:rPr>
        <w:t>, '%'))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List&lt;Book&gt; </w:t>
      </w:r>
      <w:proofErr w:type="spellStart"/>
      <w:r>
        <w:rPr>
          <w:color w:val="56A8F5"/>
        </w:rPr>
        <w:t>searchBooks</w:t>
      </w:r>
      <w:proofErr w:type="spellEnd"/>
      <w:r>
        <w:rPr>
          <w:color w:val="BCBEC4"/>
        </w:rPr>
        <w:t>(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"searchTerm"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@Query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SELECT b FROM Book b WHERE LOWER(</w:t>
      </w:r>
      <w:proofErr w:type="spellStart"/>
      <w:r>
        <w:rPr>
          <w:color w:val="6AAB73"/>
          <w:shd w:val="clear" w:color="auto" w:fill="293C40"/>
        </w:rPr>
        <w:t>b.author</w:t>
      </w:r>
      <w:proofErr w:type="spellEnd"/>
      <w:r>
        <w:rPr>
          <w:color w:val="6AAB73"/>
          <w:shd w:val="clear" w:color="auto" w:fill="293C40"/>
        </w:rPr>
        <w:t>) LIKE LOWER(CONCAT('%', :author, '%')) AND LOWER(</w:t>
      </w:r>
      <w:proofErr w:type="spellStart"/>
      <w:r>
        <w:rPr>
          <w:color w:val="6AAB73"/>
          <w:shd w:val="clear" w:color="auto" w:fill="293C40"/>
        </w:rPr>
        <w:t>b.title</w:t>
      </w:r>
      <w:proofErr w:type="spellEnd"/>
      <w:r>
        <w:rPr>
          <w:color w:val="6AAB73"/>
          <w:shd w:val="clear" w:color="auto" w:fill="293C40"/>
        </w:rPr>
        <w:t>) LIKE LOWER(CONCAT('%', :title, '%'))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List&lt;Book&gt; </w:t>
      </w:r>
      <w:proofErr w:type="spellStart"/>
      <w:r>
        <w:rPr>
          <w:color w:val="56A8F5"/>
        </w:rPr>
        <w:t>searchBooksByAuthorAndTitle</w:t>
      </w:r>
      <w:proofErr w:type="spellEnd"/>
      <w:r>
        <w:rPr>
          <w:color w:val="BCBEC4"/>
        </w:rPr>
        <w:t>(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"author"</w:t>
      </w:r>
      <w:r>
        <w:rPr>
          <w:color w:val="BCBEC4"/>
        </w:rPr>
        <w:t xml:space="preserve">) String author, 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"title"</w:t>
      </w:r>
      <w:r>
        <w:rPr>
          <w:color w:val="BCBEC4"/>
        </w:rPr>
        <w:t>) String title);</w:t>
      </w:r>
      <w:r>
        <w:rPr>
          <w:color w:val="BCBEC4"/>
        </w:rPr>
        <w:br/>
        <w:t>}</w:t>
      </w:r>
    </w:p>
    <w:p w14:paraId="0FEFF484" w14:textId="77777777" w:rsidR="00097F46" w:rsidRPr="00F81301" w:rsidRDefault="00097F46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81301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BookEntity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>:</w:t>
      </w:r>
    </w:p>
    <w:p w14:paraId="038412C5" w14:textId="77777777" w:rsidR="00097F46" w:rsidRPr="00F81301" w:rsidRDefault="00097F46" w:rsidP="00097F46">
      <w:pPr>
        <w:pStyle w:val="ListParagraph"/>
        <w:numPr>
          <w:ilvl w:val="0"/>
          <w:numId w:val="2"/>
        </w:numPr>
        <w:tabs>
          <w:tab w:val="clear" w:pos="72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01">
        <w:rPr>
          <w:rFonts w:ascii="Times New Roman" w:hAnsi="Times New Roman" w:cs="Times New Roman"/>
          <w:sz w:val="24"/>
          <w:szCs w:val="24"/>
        </w:rPr>
        <w:lastRenderedPageBreak/>
        <w:t>Mewarisi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BookEntity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>.</w:t>
      </w:r>
    </w:p>
    <w:p w14:paraId="7CD0C67C" w14:textId="77777777" w:rsidR="00097F46" w:rsidRPr="00F81301" w:rsidRDefault="00097F46" w:rsidP="00097F46">
      <w:pPr>
        <w:pStyle w:val="ListParagraph"/>
        <w:numPr>
          <w:ilvl w:val="0"/>
          <w:numId w:val="2"/>
        </w:numPr>
        <w:tabs>
          <w:tab w:val="clear" w:pos="72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01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query JPQL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>.</w:t>
      </w:r>
    </w:p>
    <w:p w14:paraId="705B88B7" w14:textId="77777777" w:rsidR="00097F46" w:rsidRPr="00F81301" w:rsidRDefault="00097F46" w:rsidP="00097F46">
      <w:pPr>
        <w:pStyle w:val="ListParagraph"/>
        <w:numPr>
          <w:ilvl w:val="0"/>
          <w:numId w:val="2"/>
        </w:numPr>
        <w:tabs>
          <w:tab w:val="clear" w:pos="72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01">
        <w:rPr>
          <w:rFonts w:ascii="Times New Roman" w:hAnsi="Times New Roman" w:cs="Times New Roman"/>
          <w:sz w:val="24"/>
          <w:szCs w:val="24"/>
        </w:rPr>
        <w:t>searchBooksByAuthorAndTitle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>.</w:t>
      </w:r>
    </w:p>
    <w:p w14:paraId="0298D67C" w14:textId="77777777" w:rsidR="00097F46" w:rsidRPr="00F81301" w:rsidRDefault="00097F46" w:rsidP="00097F46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0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@Query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JPQL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case-insensitive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operator LIKE.</w:t>
      </w:r>
    </w:p>
    <w:p w14:paraId="2A8BC33D" w14:textId="77777777" w:rsidR="00097F46" w:rsidRDefault="00097F46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AEA09" w14:textId="18BA11DE" w:rsidR="00097F46" w:rsidRDefault="00097F46" w:rsidP="00CB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MemberRepository</w:t>
      </w:r>
      <w:proofErr w:type="spellEnd"/>
    </w:p>
    <w:p w14:paraId="1DB117CC" w14:textId="4CF9C6B3" w:rsidR="00097F46" w:rsidRDefault="00097F46" w:rsidP="00097F46">
      <w:pPr>
        <w:pStyle w:val="HTMLPreformatted"/>
        <w:shd w:val="clear" w:color="auto" w:fill="1E1F22"/>
        <w:ind w:left="567" w:firstLine="153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com.polstat</w:t>
      </w:r>
      <w:proofErr w:type="gramEnd"/>
      <w:r>
        <w:rPr>
          <w:color w:val="BCBEC4"/>
        </w:rPr>
        <w:t>.perpustakaan.repository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...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@RepositoryRestResource</w:t>
      </w:r>
      <w:r>
        <w:rPr>
          <w:color w:val="BCBEC4"/>
        </w:rPr>
        <w:t xml:space="preserve">(collectionResourceRel = </w:t>
      </w:r>
      <w:r>
        <w:rPr>
          <w:color w:val="6AAB73"/>
        </w:rPr>
        <w:t>"member"</w:t>
      </w:r>
      <w:r>
        <w:rPr>
          <w:color w:val="BCBEC4"/>
        </w:rPr>
        <w:t xml:space="preserve">, path = </w:t>
      </w:r>
      <w:r>
        <w:rPr>
          <w:color w:val="6AAB73"/>
        </w:rPr>
        <w:t>"member"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MemberRepository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PagingAndSortingRepository</w:t>
      </w:r>
      <w:proofErr w:type="spellEnd"/>
      <w:r>
        <w:rPr>
          <w:color w:val="BCBEC4"/>
        </w:rPr>
        <w:t xml:space="preserve">&lt;Member, Long&gt;, </w:t>
      </w:r>
      <w:proofErr w:type="spellStart"/>
      <w:r>
        <w:rPr>
          <w:color w:val="BCBEC4"/>
        </w:rPr>
        <w:t>CrudRepository</w:t>
      </w:r>
      <w:proofErr w:type="spellEnd"/>
      <w:r>
        <w:rPr>
          <w:color w:val="BCBEC4"/>
        </w:rPr>
        <w:t>&lt;Member, Long&gt; {</w:t>
      </w:r>
      <w:r>
        <w:rPr>
          <w:color w:val="BCBEC4"/>
        </w:rPr>
        <w:br/>
        <w:t xml:space="preserve">    List&lt;Member&gt; </w:t>
      </w:r>
      <w:proofErr w:type="spellStart"/>
      <w:r>
        <w:rPr>
          <w:color w:val="56A8F5"/>
        </w:rPr>
        <w:t>findByName</w:t>
      </w:r>
      <w:proofErr w:type="spellEnd"/>
      <w:r>
        <w:rPr>
          <w:color w:val="BCBEC4"/>
        </w:rPr>
        <w:t>(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"name"</w:t>
      </w:r>
      <w:r>
        <w:rPr>
          <w:color w:val="BCBEC4"/>
        </w:rPr>
        <w:t>) String name);</w:t>
      </w:r>
      <w:r>
        <w:rPr>
          <w:color w:val="BCBEC4"/>
        </w:rPr>
        <w:br/>
        <w:t xml:space="preserve">    List&lt;Member&gt; </w:t>
      </w:r>
      <w:proofErr w:type="spellStart"/>
      <w:r>
        <w:rPr>
          <w:color w:val="56A8F5"/>
        </w:rPr>
        <w:t>findByMemberID</w:t>
      </w:r>
      <w:proofErr w:type="spellEnd"/>
      <w:r>
        <w:rPr>
          <w:color w:val="BCBEC4"/>
        </w:rPr>
        <w:t>(</w:t>
      </w:r>
      <w:r>
        <w:rPr>
          <w:color w:val="B3AE60"/>
        </w:rPr>
        <w:t>@Param</w:t>
      </w:r>
      <w:r>
        <w:rPr>
          <w:color w:val="BCBEC4"/>
        </w:rPr>
        <w:t>(</w:t>
      </w:r>
      <w:r>
        <w:rPr>
          <w:color w:val="6AAB73"/>
        </w:rPr>
        <w:t>"member_id"</w:t>
      </w:r>
      <w:r>
        <w:rPr>
          <w:color w:val="BCBEC4"/>
        </w:rPr>
        <w:t xml:space="preserve">) String 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485DEA16" w14:textId="6708ECD1" w:rsidR="00097F46" w:rsidRDefault="00512EBC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MemberRepository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Member,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PagingAndSortingRepository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CrudRepository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CRUD dan pagination.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@RepositoryRestResource,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RESTful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URL /member.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findByMemberID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endpoint RESTful yang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>.</w:t>
      </w:r>
    </w:p>
    <w:p w14:paraId="7A9B4AE8" w14:textId="77777777" w:rsidR="00512EBC" w:rsidRPr="00097F46" w:rsidRDefault="00512EBC" w:rsidP="00097F46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38025C2" w14:textId="16BCA338" w:rsidR="00097F46" w:rsidRDefault="00512EBC" w:rsidP="00CB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BookLoanService</w:t>
      </w:r>
      <w:proofErr w:type="spellEnd"/>
    </w:p>
    <w:p w14:paraId="7F53509A" w14:textId="7A71179B" w:rsidR="00512EBC" w:rsidRDefault="00512EBC" w:rsidP="00512EBC">
      <w:pPr>
        <w:pStyle w:val="HTMLPreformatted"/>
        <w:shd w:val="clear" w:color="auto" w:fill="1E1F22"/>
        <w:ind w:left="567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com.polstat.perpustakaan.service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...</w:t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BookLoanService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proofErr w:type="spellStart"/>
      <w:r>
        <w:rPr>
          <w:i/>
          <w:iCs/>
          <w:color w:val="C77DBB"/>
        </w:rPr>
        <w:t>logger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LoggerFactory.</w:t>
      </w:r>
      <w:r>
        <w:rPr>
          <w:i/>
          <w:iCs/>
          <w:color w:val="BCBEC4"/>
        </w:rPr>
        <w:t>getLogger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BookLoanService.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BookLoanRepository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bookLoanRepository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MemberRepository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memberRepository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createLoan</w:t>
      </w:r>
      <w:proofErr w:type="spellEnd"/>
      <w:r>
        <w:rPr>
          <w:color w:val="BCBEC4"/>
        </w:rPr>
        <w:t xml:space="preserve">(Long 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 xml:space="preserve">, Long </w:t>
      </w:r>
      <w:proofErr w:type="spellStart"/>
      <w:r>
        <w:rPr>
          <w:color w:val="BCBEC4"/>
        </w:rPr>
        <w:t>bookId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borrowDate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bookLoanRepository</w:t>
      </w:r>
      <w:r>
        <w:rPr>
          <w:color w:val="BCBEC4"/>
        </w:rPr>
        <w:t>.createLoan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bookId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borrowDate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memberRepository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borrowBook</w:t>
      </w:r>
      <w:proofErr w:type="spellEnd"/>
      <w:r>
        <w:rPr>
          <w:color w:val="BCBEC4"/>
        </w:rPr>
        <w:t xml:space="preserve">(Long 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 xml:space="preserve">, Long </w:t>
      </w:r>
      <w:proofErr w:type="spellStart"/>
      <w:r>
        <w:rPr>
          <w:color w:val="BCBEC4"/>
        </w:rPr>
        <w:t>bookId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Member </w:t>
      </w:r>
      <w:proofErr w:type="spellStart"/>
      <w:r>
        <w:rPr>
          <w:color w:val="BCBEC4"/>
        </w:rPr>
        <w:t>member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memberRepository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orElseThrow</w:t>
      </w:r>
      <w:proofErr w:type="spellEnd"/>
      <w:r>
        <w:rPr>
          <w:color w:val="BCBEC4"/>
        </w:rPr>
        <w:t xml:space="preserve">(()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"Member not found"</w:t>
      </w:r>
      <w:r>
        <w:rPr>
          <w:color w:val="BCBEC4"/>
        </w:rPr>
        <w:t>));</w:t>
      </w:r>
      <w:r>
        <w:rPr>
          <w:color w:val="BCBEC4"/>
        </w:rPr>
        <w:br/>
        <w:t xml:space="preserve">        Book </w:t>
      </w:r>
      <w:proofErr w:type="spellStart"/>
      <w:r>
        <w:rPr>
          <w:color w:val="BCBEC4"/>
        </w:rPr>
        <w:t>book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orElseThrow</w:t>
      </w:r>
      <w:proofErr w:type="spellEnd"/>
      <w:r>
        <w:rPr>
          <w:color w:val="BCBEC4"/>
        </w:rPr>
        <w:t xml:space="preserve">(()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>"Book not found"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BookLoan.</w:t>
      </w:r>
      <w:r>
        <w:rPr>
          <w:i/>
          <w:iCs/>
          <w:color w:val="BCBEC4"/>
        </w:rPr>
        <w:t>builder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.member(member)</w:t>
      </w:r>
      <w:r>
        <w:rPr>
          <w:color w:val="BCBEC4"/>
        </w:rPr>
        <w:br/>
        <w:t xml:space="preserve">                .book(book)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borrowDate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LocalDate.</w:t>
      </w:r>
      <w:r>
        <w:rPr>
          <w:i/>
          <w:iCs/>
          <w:color w:val="BCBEC4"/>
        </w:rPr>
        <w:t>now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.status(</w:t>
      </w:r>
      <w:proofErr w:type="spellStart"/>
      <w:r>
        <w:rPr>
          <w:color w:val="BCBEC4"/>
        </w:rPr>
        <w:t>BookLoan.LoanStatus.</w:t>
      </w:r>
      <w:r>
        <w:rPr>
          <w:i/>
          <w:iCs/>
          <w:color w:val="C77DBB"/>
        </w:rPr>
        <w:t>BORROWED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.build();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bookLoanRepository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@Transactional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returnBook</w:t>
      </w:r>
      <w:proofErr w:type="spellEnd"/>
      <w:r>
        <w:rPr>
          <w:color w:val="BCBEC4"/>
        </w:rPr>
        <w:t xml:space="preserve">(Long </w:t>
      </w:r>
      <w:proofErr w:type="spellStart"/>
      <w:r>
        <w:rPr>
          <w:color w:val="BCBEC4"/>
        </w:rPr>
        <w:t>loanId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bookLoanRepository</w:t>
      </w:r>
      <w:r>
        <w:rPr>
          <w:color w:val="BCBEC4"/>
        </w:rPr>
        <w:t>.findById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loanId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orElseThrow</w:t>
      </w:r>
      <w:proofErr w:type="spellEnd"/>
      <w:r>
        <w:rPr>
          <w:color w:val="BCBEC4"/>
        </w:rPr>
        <w:t xml:space="preserve">(()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"Loan not found with ID: 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loanId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Hibernate.</w:t>
      </w:r>
      <w:r>
        <w:rPr>
          <w:i/>
          <w:iCs/>
          <w:color w:val="BCBEC4"/>
        </w:rPr>
        <w:t>initialize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bookLoan.getMember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Hibernate.</w:t>
      </w:r>
      <w:r>
        <w:rPr>
          <w:i/>
          <w:iCs/>
          <w:color w:val="BCBEC4"/>
        </w:rPr>
        <w:t>initialize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bookLoan.getBook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bookLoan.getStatus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BookLoan.LoanStatus.</w:t>
      </w:r>
      <w:r>
        <w:rPr>
          <w:i/>
          <w:iCs/>
          <w:color w:val="C77DBB"/>
        </w:rPr>
        <w:t>RETURNED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IllegalStateException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"Book already returned for loan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loanId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LocalDate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returnDate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LocalDate.</w:t>
      </w:r>
      <w:r>
        <w:rPr>
          <w:i/>
          <w:iCs/>
          <w:color w:val="BCBEC4"/>
        </w:rPr>
        <w:t>now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bookLoan.setReturnDate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returnDate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bookLoan.setStatus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BookLoan.LoanStatus.</w:t>
      </w:r>
      <w:r>
        <w:rPr>
          <w:i/>
          <w:iCs/>
          <w:color w:val="C77DBB"/>
        </w:rPr>
        <w:t>RETURNED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daysOverdue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ChronoUnit.</w:t>
      </w:r>
      <w:r>
        <w:rPr>
          <w:i/>
          <w:iCs/>
          <w:color w:val="C77DBB"/>
        </w:rPr>
        <w:t>DAYS</w:t>
      </w:r>
      <w:r>
        <w:rPr>
          <w:color w:val="BCBEC4"/>
        </w:rPr>
        <w:t>.between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bookLoan.getBorrowDate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returnDate</w:t>
      </w:r>
      <w:proofErr w:type="spellEnd"/>
      <w:r>
        <w:rPr>
          <w:color w:val="BCBEC4"/>
        </w:rPr>
        <w:t xml:space="preserve">) - </w:t>
      </w:r>
      <w:r>
        <w:rPr>
          <w:color w:val="2AACB8"/>
        </w:rPr>
        <w:t>7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bookLoan.setDaysOverdue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daysOverdue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 xml:space="preserve">0 </w:t>
      </w:r>
      <w:r>
        <w:rPr>
          <w:color w:val="BCBEC4"/>
        </w:rPr>
        <w:t>? (</w:t>
      </w:r>
      <w:r>
        <w:rPr>
          <w:color w:val="CF8E6D"/>
        </w:rPr>
        <w:t>int</w:t>
      </w:r>
      <w:r>
        <w:rPr>
          <w:color w:val="BCBEC4"/>
        </w:rPr>
        <w:t xml:space="preserve">) </w:t>
      </w:r>
      <w:proofErr w:type="spellStart"/>
      <w:proofErr w:type="gramStart"/>
      <w:r>
        <w:rPr>
          <w:color w:val="BCBEC4"/>
        </w:rPr>
        <w:t>daysOverdue</w:t>
      </w:r>
      <w:proofErr w:type="spellEnd"/>
      <w:r>
        <w:rPr>
          <w:color w:val="BCBEC4"/>
        </w:rPr>
        <w:t xml:space="preserve"> :</w:t>
      </w:r>
      <w:proofErr w:type="gramEnd"/>
      <w:r>
        <w:rPr>
          <w:color w:val="BCBEC4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bookLoanRepository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getLoansByMember</w:t>
      </w:r>
      <w:proofErr w:type="spellEnd"/>
      <w:r>
        <w:rPr>
          <w:color w:val="BCBEC4"/>
        </w:rPr>
        <w:t xml:space="preserve">(Long 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bookLoanRepository</w:t>
      </w:r>
      <w:r>
        <w:rPr>
          <w:color w:val="BCBEC4"/>
        </w:rPr>
        <w:t>.findByMemberId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memberId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getLoansByBook</w:t>
      </w:r>
      <w:proofErr w:type="spellEnd"/>
      <w:r>
        <w:rPr>
          <w:color w:val="BCBEC4"/>
        </w:rPr>
        <w:t xml:space="preserve">(Long </w:t>
      </w:r>
      <w:proofErr w:type="spellStart"/>
      <w:r>
        <w:rPr>
          <w:color w:val="BCBEC4"/>
        </w:rPr>
        <w:t>bookId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bookLoanRepository</w:t>
      </w:r>
      <w:r>
        <w:rPr>
          <w:color w:val="BCBEC4"/>
        </w:rPr>
        <w:t>.findByBookId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</w:t>
      </w:r>
      <w:proofErr w:type="spellStart"/>
      <w:r>
        <w:rPr>
          <w:color w:val="BCBEC4"/>
        </w:rPr>
        <w:t>BookLoan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getCurrentLoans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lastRenderedPageBreak/>
        <w:t>bookLoanRepository</w:t>
      </w:r>
      <w:r>
        <w:rPr>
          <w:color w:val="BCBEC4"/>
        </w:rPr>
        <w:t>.findByStatus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BookLoan.LoanStatus.</w:t>
      </w:r>
      <w:r>
        <w:rPr>
          <w:i/>
          <w:iCs/>
          <w:color w:val="C77DBB"/>
        </w:rPr>
        <w:t>BORROWED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2B1F1EC" w14:textId="620970CA" w:rsidR="00512EBC" w:rsidRDefault="00512EBC" w:rsidP="00512EB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2EBC">
        <w:rPr>
          <w:rFonts w:ascii="Times New Roman" w:hAnsi="Times New Roman" w:cs="Times New Roman"/>
          <w:sz w:val="24"/>
          <w:szCs w:val="24"/>
        </w:rPr>
        <w:t>BookLoanService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BookLoanRepository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MemberRepository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database. Metode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createLoan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borrowBook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returnBook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denda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. Metode lain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getLoansByMember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getLoansByBook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getCurrentLoans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 xml:space="preserve"> debugging dan </w:t>
      </w:r>
      <w:proofErr w:type="spellStart"/>
      <w:r w:rsidRPr="00512EB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512EBC">
        <w:rPr>
          <w:rFonts w:ascii="Times New Roman" w:hAnsi="Times New Roman" w:cs="Times New Roman"/>
          <w:sz w:val="24"/>
          <w:szCs w:val="24"/>
        </w:rPr>
        <w:t>.</w:t>
      </w:r>
    </w:p>
    <w:p w14:paraId="5FF5420B" w14:textId="77777777" w:rsidR="00512EBC" w:rsidRPr="00512EBC" w:rsidRDefault="00512EBC" w:rsidP="00512EB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B74EFD1" w14:textId="3F2D940E" w:rsidR="00512EBC" w:rsidRDefault="00512EBC" w:rsidP="00CB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</w:p>
    <w:p w14:paraId="48CCCA4B" w14:textId="49FB950E" w:rsidR="00512EBC" w:rsidRDefault="00512EBC" w:rsidP="00512EBC">
      <w:pPr>
        <w:pStyle w:val="HTMLPreformatted"/>
        <w:shd w:val="clear" w:color="auto" w:fill="1E1F22"/>
        <w:ind w:left="567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com.polstat</w:t>
      </w:r>
      <w:proofErr w:type="gramEnd"/>
      <w:r>
        <w:rPr>
          <w:color w:val="BCBEC4"/>
        </w:rPr>
        <w:t>.perpustakaan.service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...</w:t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createBook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getBooks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searchBooks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searchBooks</w:t>
      </w:r>
      <w:proofErr w:type="spellEnd"/>
      <w:r>
        <w:rPr>
          <w:color w:val="BCBEC4"/>
        </w:rPr>
        <w:t>(String title, String author);</w:t>
      </w:r>
      <w:r>
        <w:rPr>
          <w:color w:val="BCBEC4"/>
        </w:rPr>
        <w:br/>
        <w:t>}</w:t>
      </w:r>
    </w:p>
    <w:p w14:paraId="225A8B52" w14:textId="77777777" w:rsidR="00512EBC" w:rsidRDefault="00512EBC" w:rsidP="00512EB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26652" w14:textId="0561B171" w:rsidR="00512EBC" w:rsidRDefault="00512EBC" w:rsidP="00CB34CC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BookServiceImpl</w:t>
      </w:r>
      <w:proofErr w:type="spellEnd"/>
    </w:p>
    <w:p w14:paraId="0A92A899" w14:textId="77777777" w:rsidR="00512EBC" w:rsidRDefault="00512EBC" w:rsidP="00512EBC">
      <w:pPr>
        <w:pStyle w:val="HTMLPreformatted"/>
        <w:shd w:val="clear" w:color="auto" w:fill="1E1F22"/>
        <w:ind w:left="567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com.polstat.perpustakaan.service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com.polstat.perpustakaan.dto.BookDto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com.polstat.perpustakaan.entity.Book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com.polstat.perpustakaan.mapper.BookMapper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com.polstat.perpustakaan.repository.BookRepository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BookServiceImpl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 </w:t>
      </w:r>
      <w:proofErr w:type="spellStart"/>
      <w:r>
        <w:rPr>
          <w:color w:val="BCBEC4"/>
        </w:rPr>
        <w:t>BookService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BookRepository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bookRepository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createBook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BookMapper.</w:t>
      </w:r>
      <w:r>
        <w:rPr>
          <w:i/>
          <w:iCs/>
          <w:color w:val="BCBEC4"/>
        </w:rPr>
        <w:t>mapToBook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getBooks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List&lt;Book&gt; books =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List&lt;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bookDtos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books.stream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.map((product) -&gt; (</w:t>
      </w:r>
      <w:proofErr w:type="spellStart"/>
      <w:r>
        <w:rPr>
          <w:color w:val="BCBEC4"/>
        </w:rPr>
        <w:t>BookMapper.</w:t>
      </w:r>
      <w:r>
        <w:rPr>
          <w:i/>
          <w:iCs/>
          <w:color w:val="BCBEC4"/>
        </w:rPr>
        <w:t>mapToBookDto</w:t>
      </w:r>
      <w:proofErr w:type="spellEnd"/>
      <w:r>
        <w:rPr>
          <w:color w:val="BCBEC4"/>
        </w:rPr>
        <w:t>(product)))</w:t>
      </w:r>
      <w:r>
        <w:rPr>
          <w:color w:val="BCBEC4"/>
        </w:rPr>
        <w:br/>
        <w:t xml:space="preserve">                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bookDtos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searchBooks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.searchBooks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searchTerm</w:t>
      </w:r>
      <w:proofErr w:type="spellEnd"/>
      <w:r>
        <w:rPr>
          <w:color w:val="BCBEC4"/>
        </w:rPr>
        <w:t>).stream()</w:t>
      </w:r>
      <w:r>
        <w:rPr>
          <w:color w:val="BCBEC4"/>
        </w:rPr>
        <w:br/>
        <w:t xml:space="preserve">                .map(</w:t>
      </w:r>
      <w:proofErr w:type="spellStart"/>
      <w:r>
        <w:rPr>
          <w:color w:val="BCBEC4"/>
        </w:rPr>
        <w:t>BookMapper</w:t>
      </w:r>
      <w:proofErr w:type="spellEnd"/>
      <w:r>
        <w:rPr>
          <w:color w:val="BCBEC4"/>
        </w:rPr>
        <w:t>::</w:t>
      </w:r>
      <w:proofErr w:type="spellStart"/>
      <w:r>
        <w:rPr>
          <w:i/>
          <w:iCs/>
          <w:color w:val="BCBEC4"/>
        </w:rPr>
        <w:t>mapToBookDto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</w:t>
      </w:r>
      <w:proofErr w:type="spellStart"/>
      <w:r>
        <w:rPr>
          <w:color w:val="BCBEC4"/>
        </w:rPr>
        <w:t>BookDto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searchBooks</w:t>
      </w:r>
      <w:proofErr w:type="spellEnd"/>
      <w:r>
        <w:rPr>
          <w:color w:val="BCBEC4"/>
        </w:rPr>
        <w:t>(String author, String title)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bookRepository</w:t>
      </w:r>
      <w:r>
        <w:rPr>
          <w:color w:val="BCBEC4"/>
        </w:rPr>
        <w:t>.searchBooksByAuthorAndTitle</w:t>
      </w:r>
      <w:proofErr w:type="spellEnd"/>
      <w:r>
        <w:rPr>
          <w:color w:val="BCBEC4"/>
        </w:rPr>
        <w:t>(author, title).stream()</w:t>
      </w:r>
      <w:r>
        <w:rPr>
          <w:color w:val="BCBEC4"/>
        </w:rPr>
        <w:br/>
        <w:t xml:space="preserve">                .map(</w:t>
      </w:r>
      <w:proofErr w:type="spellStart"/>
      <w:r>
        <w:rPr>
          <w:color w:val="BCBEC4"/>
        </w:rPr>
        <w:t>BookMapper</w:t>
      </w:r>
      <w:proofErr w:type="spellEnd"/>
      <w:r>
        <w:rPr>
          <w:color w:val="BCBEC4"/>
        </w:rPr>
        <w:t>::</w:t>
      </w:r>
      <w:proofErr w:type="spellStart"/>
      <w:r>
        <w:rPr>
          <w:i/>
          <w:iCs/>
          <w:color w:val="BCBEC4"/>
        </w:rPr>
        <w:t>mapToBookDto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3DAD9A8" w14:textId="77777777" w:rsidR="00512EBC" w:rsidRPr="00F81301" w:rsidRDefault="00512EBC" w:rsidP="00512EB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BookServiceImpl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>:</w:t>
      </w:r>
    </w:p>
    <w:p w14:paraId="2DDD03A9" w14:textId="77777777" w:rsidR="00512EBC" w:rsidRPr="00F81301" w:rsidRDefault="00512EBC" w:rsidP="00512EBC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2E2272A" w14:textId="77777777" w:rsidR="00512EBC" w:rsidRPr="00F81301" w:rsidRDefault="00512EBC" w:rsidP="00512EBC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01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090535A7" w14:textId="77777777" w:rsidR="00512EBC" w:rsidRPr="00F81301" w:rsidRDefault="00512EBC" w:rsidP="00512EBC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01">
        <w:rPr>
          <w:rFonts w:ascii="Times New Roman" w:hAnsi="Times New Roman" w:cs="Times New Roman"/>
          <w:sz w:val="24"/>
          <w:szCs w:val="24"/>
        </w:rPr>
        <w:t>getBooks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27E7EE68" w14:textId="77777777" w:rsidR="00512EBC" w:rsidRPr="00F81301" w:rsidRDefault="00512EBC" w:rsidP="00512EBC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301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301">
        <w:rPr>
          <w:rFonts w:ascii="Times New Roman" w:hAnsi="Times New Roman" w:cs="Times New Roman"/>
          <w:sz w:val="24"/>
          <w:szCs w:val="24"/>
        </w:rPr>
        <w:t xml:space="preserve">String):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>.</w:t>
      </w:r>
    </w:p>
    <w:p w14:paraId="07B1E21A" w14:textId="77777777" w:rsidR="00512EBC" w:rsidRPr="00F81301" w:rsidRDefault="00512EBC" w:rsidP="00512EBC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301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301">
        <w:rPr>
          <w:rFonts w:ascii="Times New Roman" w:hAnsi="Times New Roman" w:cs="Times New Roman"/>
          <w:sz w:val="24"/>
          <w:szCs w:val="24"/>
        </w:rPr>
        <w:t xml:space="preserve">String, String):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>.</w:t>
      </w:r>
    </w:p>
    <w:p w14:paraId="4E3BBC83" w14:textId="77777777" w:rsidR="00512EBC" w:rsidRPr="00F81301" w:rsidRDefault="00512EBC" w:rsidP="00512EBC">
      <w:pPr>
        <w:pStyle w:val="ListParagraph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30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BookMapper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database (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BookEntity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SOAP (Book).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Stream API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301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F81301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08916C8" w14:textId="77777777" w:rsidR="00512EBC" w:rsidRPr="00CB34CC" w:rsidRDefault="00512EBC" w:rsidP="00512EBC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12EBC" w:rsidRPr="00CB34CC" w:rsidSect="00CB34CC">
      <w:headerReference w:type="default" r:id="rId11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F632C" w14:textId="77777777" w:rsidR="00686703" w:rsidRDefault="00686703" w:rsidP="00A16AED">
      <w:pPr>
        <w:spacing w:after="0" w:line="240" w:lineRule="auto"/>
      </w:pPr>
      <w:r>
        <w:separator/>
      </w:r>
    </w:p>
  </w:endnote>
  <w:endnote w:type="continuationSeparator" w:id="0">
    <w:p w14:paraId="399A65D9" w14:textId="77777777" w:rsidR="00686703" w:rsidRDefault="00686703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C11B7" w14:textId="77777777" w:rsidR="00686703" w:rsidRDefault="00686703" w:rsidP="00A16AED">
      <w:pPr>
        <w:spacing w:after="0" w:line="240" w:lineRule="auto"/>
      </w:pPr>
      <w:r>
        <w:separator/>
      </w:r>
    </w:p>
  </w:footnote>
  <w:footnote w:type="continuationSeparator" w:id="0">
    <w:p w14:paraId="1CD97DF0" w14:textId="77777777" w:rsidR="00686703" w:rsidRDefault="00686703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987A3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694533EE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1EE628C0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 xml:space="preserve">: </w:t>
    </w:r>
    <w:r w:rsidR="005F28F0">
      <w:rPr>
        <w:rFonts w:ascii="Times New Roman" w:hAnsi="Times New Roman" w:cs="Times New Roman"/>
        <w:sz w:val="24"/>
        <w:szCs w:val="24"/>
      </w:rPr>
      <w:t>3SI1</w:t>
    </w:r>
    <w:r w:rsidRPr="00757962">
      <w:rPr>
        <w:rFonts w:ascii="Times New Roman" w:hAnsi="Times New Roman" w:cs="Times New Roman"/>
        <w:sz w:val="24"/>
        <w:szCs w:val="24"/>
      </w:rPr>
      <w:t xml:space="preserve"> / </w:t>
    </w:r>
    <w:r w:rsidR="005F28F0">
      <w:rPr>
        <w:rFonts w:ascii="Times New Roman" w:hAnsi="Times New Roman" w:cs="Times New Roman"/>
        <w:sz w:val="24"/>
        <w:szCs w:val="24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05DBE"/>
    <w:multiLevelType w:val="multilevel"/>
    <w:tmpl w:val="359C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64398"/>
    <w:multiLevelType w:val="multilevel"/>
    <w:tmpl w:val="AB56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6E5271"/>
    <w:multiLevelType w:val="hybridMultilevel"/>
    <w:tmpl w:val="46EEADD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996117">
    <w:abstractNumId w:val="2"/>
  </w:num>
  <w:num w:numId="2" w16cid:durableId="574123427">
    <w:abstractNumId w:val="0"/>
  </w:num>
  <w:num w:numId="3" w16cid:durableId="201398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CC"/>
    <w:rsid w:val="00097F46"/>
    <w:rsid w:val="000E2EA8"/>
    <w:rsid w:val="002C5440"/>
    <w:rsid w:val="003E74C9"/>
    <w:rsid w:val="003F50F7"/>
    <w:rsid w:val="00512EBC"/>
    <w:rsid w:val="00577B3A"/>
    <w:rsid w:val="005D1C6F"/>
    <w:rsid w:val="005F28F0"/>
    <w:rsid w:val="00616EF0"/>
    <w:rsid w:val="00686703"/>
    <w:rsid w:val="008D07DD"/>
    <w:rsid w:val="009122B4"/>
    <w:rsid w:val="009213F2"/>
    <w:rsid w:val="00A16AED"/>
    <w:rsid w:val="00CB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FE351"/>
  <w15:chartTrackingRefBased/>
  <w15:docId w15:val="{8BE864DC-A4B7-4DDF-BCDC-564FD7A8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Caption">
    <w:name w:val="caption"/>
    <w:basedOn w:val="Normal"/>
    <w:next w:val="Normal"/>
    <w:uiPriority w:val="35"/>
    <w:unhideWhenUsed/>
    <w:qFormat/>
    <w:rsid w:val="00616EF0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CB3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4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3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7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F46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Platform-Khusus/tree/master/Pertemuan%204/perpustaka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%20Tingkat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 Tingkat 3</Template>
  <TotalTime>21</TotalTime>
  <Pages>12</Pages>
  <Words>2954</Words>
  <Characters>16843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1</cp:revision>
  <dcterms:created xsi:type="dcterms:W3CDTF">2024-10-21T06:03:00Z</dcterms:created>
  <dcterms:modified xsi:type="dcterms:W3CDTF">2024-10-21T06:25:00Z</dcterms:modified>
</cp:coreProperties>
</file>