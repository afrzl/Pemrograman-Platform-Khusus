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DF1DC3" w14:textId="5439D5DA" w:rsidR="003F50F7" w:rsidRPr="009122B4" w:rsidRDefault="009122B4" w:rsidP="009122B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122B4">
        <w:rPr>
          <w:rFonts w:ascii="Times New Roman" w:hAnsi="Times New Roman" w:cs="Times New Roman"/>
          <w:b/>
          <w:bCs/>
          <w:sz w:val="28"/>
          <w:szCs w:val="28"/>
        </w:rPr>
        <w:t xml:space="preserve">LAPORAN PRAKTIKUM </w:t>
      </w:r>
      <w:r w:rsidR="009373E9">
        <w:rPr>
          <w:rFonts w:ascii="Times New Roman" w:hAnsi="Times New Roman" w:cs="Times New Roman"/>
          <w:b/>
          <w:bCs/>
          <w:sz w:val="28"/>
          <w:szCs w:val="28"/>
        </w:rPr>
        <w:t>PEMROGRAMAN PLATFORM KHUSUS</w:t>
      </w:r>
    </w:p>
    <w:p w14:paraId="21858581" w14:textId="7DFE3668" w:rsidR="009122B4" w:rsidRPr="009122B4" w:rsidRDefault="009122B4" w:rsidP="009122B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122B4">
        <w:rPr>
          <w:rFonts w:ascii="Times New Roman" w:hAnsi="Times New Roman" w:cs="Times New Roman"/>
          <w:b/>
          <w:bCs/>
          <w:sz w:val="28"/>
          <w:szCs w:val="28"/>
        </w:rPr>
        <w:t xml:space="preserve">MODUL </w:t>
      </w:r>
      <w:r w:rsidR="009373E9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1A5F5A2A" w14:textId="7C985629" w:rsidR="009122B4" w:rsidRPr="009122B4" w:rsidRDefault="009373E9" w:rsidP="009122B4">
      <w:pPr>
        <w:pBdr>
          <w:bottom w:val="double" w:sz="6" w:space="1" w:color="auto"/>
        </w:pBd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SIMPLE OBJECT ACCESS PROTOCOL (SOAP)</w:t>
      </w:r>
    </w:p>
    <w:p w14:paraId="5712CEDB" w14:textId="77777777" w:rsidR="009122B4" w:rsidRDefault="009122B4" w:rsidP="009373E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F0F4BD" w14:textId="5B4D69E0" w:rsidR="00211A5D" w:rsidRDefault="009373E9" w:rsidP="00211A5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373E9">
        <w:rPr>
          <w:rFonts w:ascii="Times New Roman" w:hAnsi="Times New Roman" w:cs="Times New Roman"/>
          <w:sz w:val="24"/>
          <w:szCs w:val="24"/>
        </w:rPr>
        <w:t>Ubahlah</w:t>
      </w:r>
      <w:proofErr w:type="spellEnd"/>
      <w:r w:rsidRPr="009373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9373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9373E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9373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9373E9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373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versi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373E9">
        <w:rPr>
          <w:rFonts w:ascii="Times New Roman" w:hAnsi="Times New Roman" w:cs="Times New Roman"/>
          <w:sz w:val="24"/>
          <w:szCs w:val="24"/>
        </w:rPr>
        <w:t xml:space="preserve">SOAP Web Service.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9373E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9373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373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9373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koleksi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9373E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9373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9373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koleksi</w:t>
      </w:r>
      <w:proofErr w:type="spellEnd"/>
      <w:r w:rsidRPr="009373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9373E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9373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9373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9373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9373E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9373E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9373E9">
        <w:rPr>
          <w:rFonts w:ascii="Times New Roman" w:hAnsi="Times New Roman" w:cs="Times New Roman"/>
          <w:sz w:val="24"/>
          <w:szCs w:val="24"/>
        </w:rPr>
        <w:t xml:space="preserve">, buat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9373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9373E9">
        <w:rPr>
          <w:rFonts w:ascii="Times New Roman" w:hAnsi="Times New Roman" w:cs="Times New Roman"/>
          <w:sz w:val="24"/>
          <w:szCs w:val="24"/>
        </w:rPr>
        <w:t xml:space="preserve"> Anda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373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9373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9373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3E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373E9">
        <w:rPr>
          <w:rFonts w:ascii="Times New Roman" w:hAnsi="Times New Roman" w:cs="Times New Roman"/>
          <w:sz w:val="24"/>
          <w:szCs w:val="24"/>
        </w:rPr>
        <w:t xml:space="preserve"> format pdf.</w:t>
      </w:r>
    </w:p>
    <w:p w14:paraId="10536F4A" w14:textId="77777777" w:rsidR="00211A5D" w:rsidRDefault="00211A5D" w:rsidP="00211A5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5A830A0" w14:textId="29EBA0CD" w:rsidR="00211A5D" w:rsidRDefault="00211A5D" w:rsidP="00211A5D">
      <w:pPr>
        <w:spacing w:line="360" w:lineRule="auto"/>
        <w:rPr>
          <w:rStyle w:val="Hyperlink"/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Link Repository Git: </w:t>
      </w:r>
      <w:hyperlink r:id="rId7" w:history="1">
        <w:r w:rsidRPr="00765FE2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https://github.com/afrzl/Pemrograman-Platform-Khusus/tree/master/Pertemuan%203/perpustakaa</w:t>
        </w:r>
        <w:r w:rsidRPr="00765FE2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n</w:t>
        </w:r>
      </w:hyperlink>
      <w:r>
        <w:rPr>
          <w:rStyle w:val="Hyperlink"/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53B2F35" w14:textId="0F2BFD7C" w:rsidR="00211A5D" w:rsidRDefault="00211A5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11A5D">
        <w:rPr>
          <w:rFonts w:ascii="Times New Roman" w:hAnsi="Times New Roman" w:cs="Times New Roman"/>
          <w:b/>
          <w:bCs/>
          <w:sz w:val="24"/>
          <w:szCs w:val="24"/>
          <w:u w:val="single"/>
        </w:rPr>
        <w:t>POSTMAN</w:t>
      </w:r>
    </w:p>
    <w:p w14:paraId="3F9C066B" w14:textId="77777777" w:rsidR="00211A5D" w:rsidRPr="00211A5D" w:rsidRDefault="00211A5D" w:rsidP="00211A5D">
      <w:pPr>
        <w:pStyle w:val="ListParagraph"/>
        <w:numPr>
          <w:ilvl w:val="0"/>
          <w:numId w:val="7"/>
        </w:numPr>
        <w:ind w:left="567" w:hanging="567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CreateBook</w:t>
      </w:r>
      <w:proofErr w:type="spellEnd"/>
    </w:p>
    <w:p w14:paraId="4817CDA8" w14:textId="57D1CAC6" w:rsidR="00211A5D" w:rsidRPr="00211A5D" w:rsidRDefault="00211A5D" w:rsidP="00211A5D">
      <w:pPr>
        <w:pStyle w:val="ListParagraph"/>
        <w:ind w:left="567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11A5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65D0478" wp14:editId="13F04B78">
            <wp:extent cx="5040000" cy="2677465"/>
            <wp:effectExtent l="190500" t="190500" r="198755" b="199390"/>
            <wp:docPr id="48902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265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774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FA27AD" w14:textId="77777777" w:rsidR="00211A5D" w:rsidRDefault="00211A5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3C80233" w14:textId="184E4D5A" w:rsidR="00211A5D" w:rsidRPr="00211A5D" w:rsidRDefault="00211A5D" w:rsidP="00211A5D">
      <w:pPr>
        <w:pStyle w:val="ListParagraph"/>
        <w:numPr>
          <w:ilvl w:val="0"/>
          <w:numId w:val="7"/>
        </w:numPr>
        <w:ind w:left="567" w:hanging="567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GetBooks</w:t>
      </w:r>
    </w:p>
    <w:p w14:paraId="08CE47FB" w14:textId="19B4FF8C" w:rsidR="00211A5D" w:rsidRDefault="00211A5D" w:rsidP="00211A5D">
      <w:pPr>
        <w:pStyle w:val="ListParagraph"/>
        <w:ind w:left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11A5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FBC4DF6" wp14:editId="71679DBB">
            <wp:extent cx="4320000" cy="2294970"/>
            <wp:effectExtent l="190500" t="190500" r="194945" b="181610"/>
            <wp:docPr id="836014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145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949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BCBB6F" w14:textId="77777777" w:rsidR="00211A5D" w:rsidRPr="00211A5D" w:rsidRDefault="00211A5D" w:rsidP="00211A5D">
      <w:pPr>
        <w:pStyle w:val="ListParagraph"/>
        <w:numPr>
          <w:ilvl w:val="0"/>
          <w:numId w:val="7"/>
        </w:numPr>
        <w:ind w:left="567" w:hanging="567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SearchBooks</w:t>
      </w:r>
      <w:proofErr w:type="spellEnd"/>
    </w:p>
    <w:p w14:paraId="60AFD34C" w14:textId="77777777" w:rsidR="00211A5D" w:rsidRDefault="00211A5D" w:rsidP="00211A5D">
      <w:pPr>
        <w:pStyle w:val="ListParagraph"/>
        <w:ind w:left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11A5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185CD2B" wp14:editId="11F85A48">
            <wp:extent cx="4320000" cy="2294970"/>
            <wp:effectExtent l="190500" t="190500" r="194945" b="181610"/>
            <wp:docPr id="75618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856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949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A063D5" w14:textId="153B4552" w:rsidR="00211A5D" w:rsidRPr="00211A5D" w:rsidRDefault="00211A5D" w:rsidP="00211A5D">
      <w:pPr>
        <w:pStyle w:val="ListParagraph"/>
        <w:ind w:left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11A5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DDF12EA" wp14:editId="3CF539E4">
            <wp:extent cx="4320000" cy="2294970"/>
            <wp:effectExtent l="190500" t="190500" r="194945" b="181610"/>
            <wp:docPr id="264399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998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949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211A5D"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46DD950D" w14:textId="1CE49040" w:rsidR="00211A5D" w:rsidRPr="00211A5D" w:rsidRDefault="00211A5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11A5D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SOURCE CODE</w:t>
      </w:r>
    </w:p>
    <w:p w14:paraId="74E52ED8" w14:textId="66A89D1E" w:rsidR="009373E9" w:rsidRDefault="009373E9" w:rsidP="009373E9">
      <w:pPr>
        <w:pStyle w:val="ListParagraph"/>
        <w:numPr>
          <w:ilvl w:val="0"/>
          <w:numId w:val="1"/>
        </w:numPr>
        <w:spacing w:after="0" w:line="360" w:lineRule="auto"/>
        <w:ind w:left="567" w:hanging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books.xsd</w:t>
      </w:r>
    </w:p>
    <w:p w14:paraId="10365EDA" w14:textId="5217AD27" w:rsidR="009373E9" w:rsidRDefault="009373E9" w:rsidP="009373E9">
      <w:pPr>
        <w:pStyle w:val="ListParagraph"/>
        <w:spacing w:after="0" w:line="360" w:lineRule="auto"/>
        <w:ind w:left="567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373E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15A9652" wp14:editId="271962E4">
            <wp:extent cx="3747654" cy="5708180"/>
            <wp:effectExtent l="0" t="0" r="0" b="6985"/>
            <wp:docPr id="52831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17379" name=""/>
                    <pic:cNvPicPr/>
                  </pic:nvPicPr>
                  <pic:blipFill rotWithShape="1">
                    <a:blip r:embed="rId12"/>
                    <a:srcRect b="1561"/>
                    <a:stretch/>
                  </pic:blipFill>
                  <pic:spPr bwMode="auto">
                    <a:xfrm>
                      <a:off x="0" y="0"/>
                      <a:ext cx="3760170" cy="5727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308D0" w14:textId="494207C0" w:rsidR="00657634" w:rsidRDefault="00657634" w:rsidP="00657634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657634">
        <w:rPr>
          <w:rFonts w:ascii="Times New Roman" w:hAnsi="Times New Roman" w:cs="Times New Roman"/>
          <w:sz w:val="24"/>
          <w:szCs w:val="24"/>
        </w:rPr>
        <w:t xml:space="preserve">File XSD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web SOAP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. Skema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namespace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skema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blueprint yang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pertukaran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7634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657634">
        <w:rPr>
          <w:rFonts w:ascii="Times New Roman" w:hAnsi="Times New Roman" w:cs="Times New Roman"/>
          <w:sz w:val="24"/>
          <w:szCs w:val="24"/>
        </w:rPr>
        <w:t xml:space="preserve"> SOAP.</w:t>
      </w:r>
    </w:p>
    <w:p w14:paraId="71DB14A0" w14:textId="78EC7732" w:rsidR="00F81301" w:rsidRPr="00F81301" w:rsidRDefault="00F81301" w:rsidP="00F8130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1D702A7" w14:textId="77777777" w:rsidR="00211A5D" w:rsidRDefault="00211A5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3ECF940" w14:textId="077EAD9D" w:rsidR="009373E9" w:rsidRPr="009373E9" w:rsidRDefault="00F81301" w:rsidP="009373E9">
      <w:pPr>
        <w:pStyle w:val="ListParagraph"/>
        <w:numPr>
          <w:ilvl w:val="0"/>
          <w:numId w:val="1"/>
        </w:numPr>
        <w:spacing w:after="0" w:line="360" w:lineRule="auto"/>
        <w:ind w:left="567" w:hanging="567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BookEntity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(entity)</w:t>
      </w:r>
    </w:p>
    <w:p w14:paraId="59B4743F" w14:textId="53798FE6" w:rsidR="009373E9" w:rsidRDefault="009373E9" w:rsidP="009373E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373E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99250FA" wp14:editId="40C6576E">
            <wp:extent cx="3710841" cy="3449782"/>
            <wp:effectExtent l="0" t="0" r="0" b="0"/>
            <wp:docPr id="135336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6525" name=""/>
                    <pic:cNvPicPr/>
                  </pic:nvPicPr>
                  <pic:blipFill rotWithShape="1">
                    <a:blip r:embed="rId13"/>
                    <a:srcRect l="2815" t="3772" r="3740" b="4327"/>
                    <a:stretch/>
                  </pic:blipFill>
                  <pic:spPr bwMode="auto">
                    <a:xfrm>
                      <a:off x="0" y="0"/>
                      <a:ext cx="3715749" cy="3454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4F900" w14:textId="62F48454" w:rsidR="00F81301" w:rsidRDefault="00F81301" w:rsidP="00211A5D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81301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BookEntity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JPA yang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merepresentasikan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'books'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database.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>: id (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yang di-generate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), title, author, dan description.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Anotasi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@Entity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menandai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JPA,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@Table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getter dan setter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modifikasi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>.</w:t>
      </w:r>
    </w:p>
    <w:p w14:paraId="7047A79F" w14:textId="77777777" w:rsidR="00211A5D" w:rsidRPr="00211A5D" w:rsidRDefault="00211A5D" w:rsidP="00211A5D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051C7627" w14:textId="70C7DCF8" w:rsidR="00F81301" w:rsidRDefault="00F81301" w:rsidP="00F81301">
      <w:pPr>
        <w:pStyle w:val="ListParagraph"/>
        <w:numPr>
          <w:ilvl w:val="0"/>
          <w:numId w:val="1"/>
        </w:numPr>
        <w:spacing w:after="0" w:line="360" w:lineRule="auto"/>
        <w:ind w:left="567" w:hanging="567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81301">
        <w:rPr>
          <w:rFonts w:ascii="Times New Roman" w:hAnsi="Times New Roman" w:cs="Times New Roman"/>
          <w:b/>
          <w:bCs/>
          <w:sz w:val="24"/>
          <w:szCs w:val="24"/>
        </w:rPr>
        <w:t>BookMapper</w:t>
      </w:r>
      <w:proofErr w:type="spellEnd"/>
      <w:r w:rsidRPr="00F81301">
        <w:rPr>
          <w:rFonts w:ascii="Times New Roman" w:hAnsi="Times New Roman" w:cs="Times New Roman"/>
          <w:b/>
          <w:bCs/>
          <w:sz w:val="24"/>
          <w:szCs w:val="24"/>
        </w:rPr>
        <w:t xml:space="preserve"> (mapper)</w:t>
      </w:r>
    </w:p>
    <w:p w14:paraId="45325C91" w14:textId="41022323" w:rsidR="00F81301" w:rsidRPr="00F81301" w:rsidRDefault="00F81301" w:rsidP="00F81301">
      <w:pPr>
        <w:pStyle w:val="ListParagraph"/>
        <w:spacing w:after="0" w:line="36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  <w:r w:rsidRPr="00F8130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0AC7B1" wp14:editId="6EF78BCD">
            <wp:extent cx="5731510" cy="1676400"/>
            <wp:effectExtent l="0" t="0" r="0" b="0"/>
            <wp:docPr id="53875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54041" name=""/>
                    <pic:cNvPicPr/>
                  </pic:nvPicPr>
                  <pic:blipFill rotWithShape="1">
                    <a:blip r:embed="rId14"/>
                    <a:srcRect b="4900"/>
                    <a:stretch/>
                  </pic:blipFill>
                  <pic:spPr bwMode="auto"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1DA17" w14:textId="77777777" w:rsidR="00F81301" w:rsidRPr="00F81301" w:rsidRDefault="00F81301" w:rsidP="00F81301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81301">
        <w:rPr>
          <w:rFonts w:ascii="Times New Roman" w:hAnsi="Times New Roman" w:cs="Times New Roman"/>
          <w:sz w:val="24"/>
          <w:szCs w:val="24"/>
        </w:rPr>
        <w:t xml:space="preserve">Interface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memperluas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BookEntity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CRUD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>:</w:t>
      </w:r>
    </w:p>
    <w:p w14:paraId="40687D39" w14:textId="77777777" w:rsidR="00F81301" w:rsidRPr="00F81301" w:rsidRDefault="00F81301" w:rsidP="00F81301">
      <w:pPr>
        <w:pStyle w:val="ListParagraph"/>
        <w:numPr>
          <w:ilvl w:val="0"/>
          <w:numId w:val="2"/>
        </w:numPr>
        <w:tabs>
          <w:tab w:val="clear" w:pos="720"/>
        </w:tabs>
        <w:spacing w:after="0" w:line="360" w:lineRule="auto"/>
        <w:ind w:left="1134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Mewarisi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CRUD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BookEntity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>.</w:t>
      </w:r>
    </w:p>
    <w:p w14:paraId="0398B785" w14:textId="77777777" w:rsidR="00F81301" w:rsidRPr="00F81301" w:rsidRDefault="00F81301" w:rsidP="00F81301">
      <w:pPr>
        <w:pStyle w:val="ListParagraph"/>
        <w:numPr>
          <w:ilvl w:val="0"/>
          <w:numId w:val="2"/>
        </w:numPr>
        <w:tabs>
          <w:tab w:val="clear" w:pos="720"/>
        </w:tabs>
        <w:spacing w:after="0" w:line="360" w:lineRule="auto"/>
        <w:ind w:left="1134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81301">
        <w:rPr>
          <w:rFonts w:ascii="Times New Roman" w:hAnsi="Times New Roman" w:cs="Times New Roman"/>
          <w:sz w:val="24"/>
          <w:szCs w:val="24"/>
        </w:rPr>
        <w:lastRenderedPageBreak/>
        <w:t>searchBooks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query JPQL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kustom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>.</w:t>
      </w:r>
    </w:p>
    <w:p w14:paraId="14C52B8E" w14:textId="77777777" w:rsidR="00F81301" w:rsidRPr="00F81301" w:rsidRDefault="00F81301" w:rsidP="00F81301">
      <w:pPr>
        <w:pStyle w:val="ListParagraph"/>
        <w:numPr>
          <w:ilvl w:val="0"/>
          <w:numId w:val="2"/>
        </w:numPr>
        <w:tabs>
          <w:tab w:val="clear" w:pos="720"/>
        </w:tabs>
        <w:spacing w:after="0" w:line="360" w:lineRule="auto"/>
        <w:ind w:left="1134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81301">
        <w:rPr>
          <w:rFonts w:ascii="Times New Roman" w:hAnsi="Times New Roman" w:cs="Times New Roman"/>
          <w:sz w:val="24"/>
          <w:szCs w:val="24"/>
        </w:rPr>
        <w:t>searchBooksByAuthorAndTitle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bersamaan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>.</w:t>
      </w:r>
    </w:p>
    <w:p w14:paraId="6B24AFF0" w14:textId="77777777" w:rsidR="00F81301" w:rsidRPr="00F81301" w:rsidRDefault="00F81301" w:rsidP="00F81301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81301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anotasi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@Query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JPQL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case-insensitive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operator LIKE.</w:t>
      </w:r>
    </w:p>
    <w:p w14:paraId="2A7A9C22" w14:textId="77777777" w:rsidR="00F81301" w:rsidRPr="00F81301" w:rsidRDefault="00F81301" w:rsidP="00F81301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3B3460F9" w14:textId="48D34DAF" w:rsidR="00F81301" w:rsidRDefault="00F81301" w:rsidP="00F81301">
      <w:pPr>
        <w:pStyle w:val="ListParagraph"/>
        <w:numPr>
          <w:ilvl w:val="0"/>
          <w:numId w:val="1"/>
        </w:numPr>
        <w:spacing w:after="0" w:line="360" w:lineRule="auto"/>
        <w:ind w:left="567" w:hanging="567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BookService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(service)</w:t>
      </w:r>
    </w:p>
    <w:p w14:paraId="428304B8" w14:textId="1B91F607" w:rsidR="00F81301" w:rsidRDefault="00F81301" w:rsidP="00F81301">
      <w:pPr>
        <w:pStyle w:val="ListParagraph"/>
        <w:spacing w:after="0" w:line="360" w:lineRule="auto"/>
        <w:ind w:left="567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8130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9981A46" wp14:editId="405BA9F2">
            <wp:extent cx="3796146" cy="2711588"/>
            <wp:effectExtent l="0" t="0" r="0" b="0"/>
            <wp:docPr id="485282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82174" name=""/>
                    <pic:cNvPicPr/>
                  </pic:nvPicPr>
                  <pic:blipFill rotWithShape="1">
                    <a:blip r:embed="rId15"/>
                    <a:srcRect b="4907"/>
                    <a:stretch/>
                  </pic:blipFill>
                  <pic:spPr bwMode="auto">
                    <a:xfrm>
                      <a:off x="0" y="0"/>
                      <a:ext cx="3801735" cy="271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AA803" w14:textId="77777777" w:rsidR="00F81301" w:rsidRDefault="00F8130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53497F0" w14:textId="17938BE6" w:rsidR="00F81301" w:rsidRDefault="00F81301" w:rsidP="00F81301">
      <w:pPr>
        <w:pStyle w:val="ListParagraph"/>
        <w:numPr>
          <w:ilvl w:val="0"/>
          <w:numId w:val="1"/>
        </w:numPr>
        <w:spacing w:after="0" w:line="360" w:lineRule="auto"/>
        <w:ind w:left="567" w:hanging="567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BookServiceImpl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(service)</w:t>
      </w:r>
    </w:p>
    <w:p w14:paraId="5DA7B944" w14:textId="3571C3E4" w:rsidR="00F81301" w:rsidRDefault="00F81301" w:rsidP="00F81301">
      <w:pPr>
        <w:pStyle w:val="ListParagraph"/>
        <w:spacing w:after="0" w:line="360" w:lineRule="auto"/>
        <w:ind w:left="567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8130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A7A1811" wp14:editId="04520D43">
            <wp:extent cx="4759036" cy="6074018"/>
            <wp:effectExtent l="0" t="0" r="0" b="3175"/>
            <wp:docPr id="45250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09978" name=""/>
                    <pic:cNvPicPr/>
                  </pic:nvPicPr>
                  <pic:blipFill rotWithShape="1">
                    <a:blip r:embed="rId16"/>
                    <a:srcRect b="2555"/>
                    <a:stretch/>
                  </pic:blipFill>
                  <pic:spPr bwMode="auto">
                    <a:xfrm>
                      <a:off x="0" y="0"/>
                      <a:ext cx="4765393" cy="608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2F059" w14:textId="77777777" w:rsidR="00F81301" w:rsidRPr="00F81301" w:rsidRDefault="00F81301" w:rsidP="00F81301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81301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BookServiceImpl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>:</w:t>
      </w:r>
    </w:p>
    <w:p w14:paraId="3FCB71B4" w14:textId="77777777" w:rsidR="00F81301" w:rsidRPr="00F81301" w:rsidRDefault="00F81301" w:rsidP="00F81301">
      <w:pPr>
        <w:pStyle w:val="ListParagraph"/>
        <w:numPr>
          <w:ilvl w:val="0"/>
          <w:numId w:val="3"/>
        </w:numPr>
        <w:tabs>
          <w:tab w:val="clear" w:pos="720"/>
        </w:tabs>
        <w:spacing w:after="0" w:line="360" w:lineRule="auto"/>
        <w:ind w:left="1134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7AD5EB64" w14:textId="77777777" w:rsidR="00F81301" w:rsidRPr="00F81301" w:rsidRDefault="00F81301" w:rsidP="00F81301">
      <w:pPr>
        <w:pStyle w:val="ListParagraph"/>
        <w:numPr>
          <w:ilvl w:val="0"/>
          <w:numId w:val="3"/>
        </w:numPr>
        <w:tabs>
          <w:tab w:val="clear" w:pos="720"/>
        </w:tabs>
        <w:spacing w:after="0" w:line="360" w:lineRule="auto"/>
        <w:ind w:left="1134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81301">
        <w:rPr>
          <w:rFonts w:ascii="Times New Roman" w:hAnsi="Times New Roman" w:cs="Times New Roman"/>
          <w:sz w:val="24"/>
          <w:szCs w:val="24"/>
        </w:rPr>
        <w:t>createBook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7BB455D5" w14:textId="77777777" w:rsidR="00F81301" w:rsidRPr="00F81301" w:rsidRDefault="00F81301" w:rsidP="00F81301">
      <w:pPr>
        <w:pStyle w:val="ListParagraph"/>
        <w:numPr>
          <w:ilvl w:val="0"/>
          <w:numId w:val="3"/>
        </w:numPr>
        <w:tabs>
          <w:tab w:val="clear" w:pos="720"/>
        </w:tabs>
        <w:spacing w:after="0" w:line="360" w:lineRule="auto"/>
        <w:ind w:left="1134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81301">
        <w:rPr>
          <w:rFonts w:ascii="Times New Roman" w:hAnsi="Times New Roman" w:cs="Times New Roman"/>
          <w:sz w:val="24"/>
          <w:szCs w:val="24"/>
        </w:rPr>
        <w:t>getBooks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504DCBFB" w14:textId="77777777" w:rsidR="00F81301" w:rsidRPr="00F81301" w:rsidRDefault="00F81301" w:rsidP="00F81301">
      <w:pPr>
        <w:pStyle w:val="ListParagraph"/>
        <w:numPr>
          <w:ilvl w:val="0"/>
          <w:numId w:val="3"/>
        </w:numPr>
        <w:tabs>
          <w:tab w:val="clear" w:pos="720"/>
        </w:tabs>
        <w:spacing w:after="0" w:line="360" w:lineRule="auto"/>
        <w:ind w:left="1134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F81301">
        <w:rPr>
          <w:rFonts w:ascii="Times New Roman" w:hAnsi="Times New Roman" w:cs="Times New Roman"/>
          <w:sz w:val="24"/>
          <w:szCs w:val="24"/>
        </w:rPr>
        <w:t>searchBooks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81301">
        <w:rPr>
          <w:rFonts w:ascii="Times New Roman" w:hAnsi="Times New Roman" w:cs="Times New Roman"/>
          <w:sz w:val="24"/>
          <w:szCs w:val="24"/>
        </w:rPr>
        <w:t xml:space="preserve">String):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>.</w:t>
      </w:r>
    </w:p>
    <w:p w14:paraId="539742E9" w14:textId="77777777" w:rsidR="00F81301" w:rsidRPr="00F81301" w:rsidRDefault="00F81301" w:rsidP="00F81301">
      <w:pPr>
        <w:pStyle w:val="ListParagraph"/>
        <w:numPr>
          <w:ilvl w:val="0"/>
          <w:numId w:val="3"/>
        </w:numPr>
        <w:tabs>
          <w:tab w:val="clear" w:pos="720"/>
        </w:tabs>
        <w:spacing w:after="0" w:line="360" w:lineRule="auto"/>
        <w:ind w:left="1134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F81301">
        <w:rPr>
          <w:rFonts w:ascii="Times New Roman" w:hAnsi="Times New Roman" w:cs="Times New Roman"/>
          <w:sz w:val="24"/>
          <w:szCs w:val="24"/>
        </w:rPr>
        <w:t>searchBooks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81301">
        <w:rPr>
          <w:rFonts w:ascii="Times New Roman" w:hAnsi="Times New Roman" w:cs="Times New Roman"/>
          <w:sz w:val="24"/>
          <w:szCs w:val="24"/>
        </w:rPr>
        <w:t xml:space="preserve">String, String):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>.</w:t>
      </w:r>
    </w:p>
    <w:p w14:paraId="6CEEBF9B" w14:textId="77777777" w:rsidR="00F81301" w:rsidRPr="00F81301" w:rsidRDefault="00F81301" w:rsidP="00F81301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81301">
        <w:rPr>
          <w:rFonts w:ascii="Times New Roman" w:hAnsi="Times New Roman" w:cs="Times New Roman"/>
          <w:sz w:val="24"/>
          <w:szCs w:val="24"/>
        </w:rPr>
        <w:lastRenderedPageBreak/>
        <w:t>Semua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BookMapper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konversi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database (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BookEntity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SOAP (Book).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Stream API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301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F81301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647E136A" w14:textId="77777777" w:rsidR="00F81301" w:rsidRPr="00F81301" w:rsidRDefault="00F81301" w:rsidP="00F81301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C930C35" w14:textId="450EDB45" w:rsidR="00F81301" w:rsidRDefault="00F81301" w:rsidP="00F81301">
      <w:pPr>
        <w:pStyle w:val="ListParagraph"/>
        <w:numPr>
          <w:ilvl w:val="0"/>
          <w:numId w:val="1"/>
        </w:numPr>
        <w:spacing w:after="0" w:line="360" w:lineRule="auto"/>
        <w:ind w:left="567" w:hanging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BookEndpoint</w:t>
      </w:r>
    </w:p>
    <w:p w14:paraId="78EDB574" w14:textId="0D2CBF78" w:rsidR="00F81301" w:rsidRDefault="00F81301" w:rsidP="00F81301">
      <w:pPr>
        <w:pStyle w:val="ListParagraph"/>
        <w:spacing w:after="0" w:line="360" w:lineRule="auto"/>
        <w:ind w:left="567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8130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8BA23AE" wp14:editId="31FF9CE0">
            <wp:extent cx="4087091" cy="5270743"/>
            <wp:effectExtent l="0" t="0" r="0" b="6350"/>
            <wp:docPr id="149644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42171" name=""/>
                    <pic:cNvPicPr/>
                  </pic:nvPicPr>
                  <pic:blipFill rotWithShape="1">
                    <a:blip r:embed="rId17"/>
                    <a:srcRect b="2086"/>
                    <a:stretch/>
                  </pic:blipFill>
                  <pic:spPr bwMode="auto">
                    <a:xfrm>
                      <a:off x="0" y="0"/>
                      <a:ext cx="4094893" cy="528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4BE94" w14:textId="77777777" w:rsidR="00211A5D" w:rsidRPr="00211A5D" w:rsidRDefault="00211A5D" w:rsidP="00211A5D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1A5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BookEndpoint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endpoint SOAP yang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>:</w:t>
      </w:r>
    </w:p>
    <w:p w14:paraId="388FFED8" w14:textId="77777777" w:rsidR="00211A5D" w:rsidRPr="00211A5D" w:rsidRDefault="00211A5D" w:rsidP="00211A5D">
      <w:pPr>
        <w:pStyle w:val="ListParagraph"/>
        <w:numPr>
          <w:ilvl w:val="0"/>
          <w:numId w:val="4"/>
        </w:numPr>
        <w:tabs>
          <w:tab w:val="clear" w:pos="720"/>
        </w:tabs>
        <w:spacing w:after="0" w:line="360" w:lineRule="auto"/>
        <w:ind w:left="1134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1A5D">
        <w:rPr>
          <w:rFonts w:ascii="Times New Roman" w:hAnsi="Times New Roman" w:cs="Times New Roman"/>
          <w:sz w:val="24"/>
          <w:szCs w:val="24"/>
        </w:rPr>
        <w:t>Dianotasi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@Endpoint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dikenali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endpoint SOAP.</w:t>
      </w:r>
    </w:p>
    <w:p w14:paraId="07307E76" w14:textId="77777777" w:rsidR="00211A5D" w:rsidRPr="00211A5D" w:rsidRDefault="00211A5D" w:rsidP="00211A5D">
      <w:pPr>
        <w:pStyle w:val="ListParagraph"/>
        <w:numPr>
          <w:ilvl w:val="0"/>
          <w:numId w:val="4"/>
        </w:numPr>
        <w:tabs>
          <w:tab w:val="clear" w:pos="720"/>
        </w:tabs>
        <w:spacing w:after="0" w:line="360" w:lineRule="auto"/>
        <w:ind w:left="1134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>.</w:t>
      </w:r>
    </w:p>
    <w:p w14:paraId="6A702E1C" w14:textId="77777777" w:rsidR="00211A5D" w:rsidRPr="00211A5D" w:rsidRDefault="00211A5D" w:rsidP="00211A5D">
      <w:pPr>
        <w:pStyle w:val="ListParagraph"/>
        <w:numPr>
          <w:ilvl w:val="0"/>
          <w:numId w:val="4"/>
        </w:numPr>
        <w:tabs>
          <w:tab w:val="clear" w:pos="720"/>
        </w:tabs>
        <w:spacing w:after="0" w:line="360" w:lineRule="auto"/>
        <w:ind w:left="1134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yang masing-masing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CA5DFAE" w14:textId="77777777" w:rsidR="00211A5D" w:rsidRPr="00211A5D" w:rsidRDefault="00211A5D" w:rsidP="00211A5D">
      <w:pPr>
        <w:pStyle w:val="ListParagraph"/>
        <w:numPr>
          <w:ilvl w:val="1"/>
          <w:numId w:val="5"/>
        </w:numPr>
        <w:spacing w:after="0" w:line="360" w:lineRule="auto"/>
        <w:ind w:hanging="30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1A5D">
        <w:rPr>
          <w:rFonts w:ascii="Times New Roman" w:hAnsi="Times New Roman" w:cs="Times New Roman"/>
          <w:sz w:val="24"/>
          <w:szCs w:val="24"/>
        </w:rPr>
        <w:t>createBook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>.</w:t>
      </w:r>
    </w:p>
    <w:p w14:paraId="32830B8D" w14:textId="77777777" w:rsidR="00211A5D" w:rsidRPr="00211A5D" w:rsidRDefault="00211A5D" w:rsidP="00211A5D">
      <w:pPr>
        <w:pStyle w:val="ListParagraph"/>
        <w:numPr>
          <w:ilvl w:val="1"/>
          <w:numId w:val="5"/>
        </w:numPr>
        <w:spacing w:after="0" w:line="360" w:lineRule="auto"/>
        <w:ind w:hanging="30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1A5D">
        <w:rPr>
          <w:rFonts w:ascii="Times New Roman" w:hAnsi="Times New Roman" w:cs="Times New Roman"/>
          <w:sz w:val="24"/>
          <w:szCs w:val="24"/>
        </w:rPr>
        <w:t>getBooks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>.</w:t>
      </w:r>
    </w:p>
    <w:p w14:paraId="685EE514" w14:textId="77777777" w:rsidR="00211A5D" w:rsidRPr="00211A5D" w:rsidRDefault="00211A5D" w:rsidP="00211A5D">
      <w:pPr>
        <w:pStyle w:val="ListParagraph"/>
        <w:numPr>
          <w:ilvl w:val="1"/>
          <w:numId w:val="5"/>
        </w:numPr>
        <w:spacing w:after="0" w:line="360" w:lineRule="auto"/>
        <w:ind w:hanging="30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1A5D">
        <w:rPr>
          <w:rFonts w:ascii="Times New Roman" w:hAnsi="Times New Roman" w:cs="Times New Roman"/>
          <w:sz w:val="24"/>
          <w:szCs w:val="24"/>
        </w:rPr>
        <w:lastRenderedPageBreak/>
        <w:t>searchBooks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>.</w:t>
      </w:r>
    </w:p>
    <w:p w14:paraId="1B872DB3" w14:textId="77777777" w:rsidR="00211A5D" w:rsidRPr="00211A5D" w:rsidRDefault="00211A5D" w:rsidP="00211A5D">
      <w:pPr>
        <w:pStyle w:val="ListParagraph"/>
        <w:numPr>
          <w:ilvl w:val="0"/>
          <w:numId w:val="4"/>
        </w:numPr>
        <w:tabs>
          <w:tab w:val="clear" w:pos="720"/>
        </w:tabs>
        <w:spacing w:after="0" w:line="360" w:lineRule="auto"/>
        <w:ind w:left="1134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1A5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dianotasi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@PayloadRoot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namespace dan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ditangani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>.</w:t>
      </w:r>
    </w:p>
    <w:p w14:paraId="2BF0E20D" w14:textId="77777777" w:rsidR="00211A5D" w:rsidRPr="00211A5D" w:rsidRDefault="00211A5D" w:rsidP="00211A5D">
      <w:pPr>
        <w:pStyle w:val="ListParagraph"/>
        <w:numPr>
          <w:ilvl w:val="0"/>
          <w:numId w:val="4"/>
        </w:numPr>
        <w:tabs>
          <w:tab w:val="clear" w:pos="720"/>
        </w:tabs>
        <w:spacing w:after="0" w:line="360" w:lineRule="auto"/>
        <w:ind w:left="1134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@RequestPayload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dan @ResponsePayload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respons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>.</w:t>
      </w:r>
    </w:p>
    <w:p w14:paraId="531CE523" w14:textId="77777777" w:rsidR="00211A5D" w:rsidRPr="00211A5D" w:rsidRDefault="00211A5D" w:rsidP="00211A5D">
      <w:pPr>
        <w:pStyle w:val="ListParagraph"/>
        <w:numPr>
          <w:ilvl w:val="0"/>
          <w:numId w:val="4"/>
        </w:numPr>
        <w:tabs>
          <w:tab w:val="clear" w:pos="720"/>
        </w:tabs>
        <w:spacing w:after="0" w:line="360" w:lineRule="auto"/>
        <w:ind w:left="1134" w:hanging="567"/>
        <w:jc w:val="both"/>
        <w:rPr>
          <w:rFonts w:ascii="Times New Roman" w:hAnsi="Times New Roman" w:cs="Times New Roman"/>
          <w:sz w:val="24"/>
          <w:szCs w:val="24"/>
        </w:rPr>
      </w:pPr>
      <w:r w:rsidRPr="00211A5D">
        <w:rPr>
          <w:rFonts w:ascii="Times New Roman" w:hAnsi="Times New Roman" w:cs="Times New Roman"/>
          <w:sz w:val="24"/>
          <w:szCs w:val="24"/>
        </w:rPr>
        <w:t xml:space="preserve">Metode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searchBooks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tunggal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>.</w:t>
      </w:r>
    </w:p>
    <w:p w14:paraId="168F5672" w14:textId="77777777" w:rsidR="00211A5D" w:rsidRPr="00211A5D" w:rsidRDefault="00211A5D" w:rsidP="00211A5D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1A5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SOAP dan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mengonversi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format SOAP dan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Java.</w:t>
      </w:r>
    </w:p>
    <w:p w14:paraId="3B3E4451" w14:textId="77777777" w:rsidR="00F81301" w:rsidRPr="00F81301" w:rsidRDefault="00F81301" w:rsidP="00F81301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6DEB26D" w14:textId="45A7CE49" w:rsidR="00F81301" w:rsidRDefault="00F81301" w:rsidP="00F81301">
      <w:pPr>
        <w:pStyle w:val="ListParagraph"/>
        <w:numPr>
          <w:ilvl w:val="0"/>
          <w:numId w:val="1"/>
        </w:numPr>
        <w:spacing w:after="0" w:line="360" w:lineRule="auto"/>
        <w:ind w:left="567" w:hanging="567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WebServiceConfig</w:t>
      </w:r>
      <w:proofErr w:type="spellEnd"/>
    </w:p>
    <w:p w14:paraId="015ABC5F" w14:textId="6C7A9512" w:rsidR="00211A5D" w:rsidRDefault="00211A5D" w:rsidP="00211A5D">
      <w:pPr>
        <w:pStyle w:val="ListParagraph"/>
        <w:spacing w:after="0" w:line="360" w:lineRule="auto"/>
        <w:ind w:left="567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1A5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5B5B1BA" wp14:editId="4F11E75D">
            <wp:extent cx="4481946" cy="3483139"/>
            <wp:effectExtent l="0" t="0" r="0" b="3175"/>
            <wp:docPr id="748711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11739" name=""/>
                    <pic:cNvPicPr/>
                  </pic:nvPicPr>
                  <pic:blipFill rotWithShape="1">
                    <a:blip r:embed="rId18"/>
                    <a:srcRect b="2737"/>
                    <a:stretch/>
                  </pic:blipFill>
                  <pic:spPr bwMode="auto">
                    <a:xfrm>
                      <a:off x="0" y="0"/>
                      <a:ext cx="4489808" cy="3489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3A23A" w14:textId="77777777" w:rsidR="00211A5D" w:rsidRPr="00211A5D" w:rsidRDefault="00211A5D" w:rsidP="00211A5D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1A5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WebServiceConfig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mengkonfigurasi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web SOAP:</w:t>
      </w:r>
    </w:p>
    <w:p w14:paraId="1B935CBF" w14:textId="77777777" w:rsidR="00211A5D" w:rsidRPr="00211A5D" w:rsidRDefault="00211A5D" w:rsidP="00211A5D">
      <w:pPr>
        <w:pStyle w:val="ListParagraph"/>
        <w:numPr>
          <w:ilvl w:val="0"/>
          <w:numId w:val="6"/>
        </w:numPr>
        <w:tabs>
          <w:tab w:val="clear" w:pos="720"/>
        </w:tabs>
        <w:spacing w:after="0" w:line="360" w:lineRule="auto"/>
        <w:ind w:left="1134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1A5D">
        <w:rPr>
          <w:rFonts w:ascii="Times New Roman" w:hAnsi="Times New Roman" w:cs="Times New Roman"/>
          <w:sz w:val="24"/>
          <w:szCs w:val="24"/>
        </w:rPr>
        <w:t>Dianotasi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@EnableWs dan @Configuration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mengaktifkan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Spring WS.</w:t>
      </w:r>
    </w:p>
    <w:p w14:paraId="7F59BE69" w14:textId="77777777" w:rsidR="00211A5D" w:rsidRPr="00211A5D" w:rsidRDefault="00211A5D" w:rsidP="00211A5D">
      <w:pPr>
        <w:pStyle w:val="ListParagraph"/>
        <w:numPr>
          <w:ilvl w:val="0"/>
          <w:numId w:val="6"/>
        </w:numPr>
        <w:tabs>
          <w:tab w:val="clear" w:pos="720"/>
        </w:tabs>
        <w:spacing w:after="0" w:line="360" w:lineRule="auto"/>
        <w:ind w:left="1134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MessageDispatcherServlet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SOAP.</w:t>
      </w:r>
    </w:p>
    <w:p w14:paraId="30EAB6BC" w14:textId="77777777" w:rsidR="00211A5D" w:rsidRPr="00211A5D" w:rsidRDefault="00211A5D" w:rsidP="00211A5D">
      <w:pPr>
        <w:pStyle w:val="ListParagraph"/>
        <w:numPr>
          <w:ilvl w:val="0"/>
          <w:numId w:val="6"/>
        </w:numPr>
        <w:tabs>
          <w:tab w:val="clear" w:pos="720"/>
        </w:tabs>
        <w:spacing w:after="0" w:line="360" w:lineRule="auto"/>
        <w:ind w:left="1134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Mengkonfigurasi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WSDL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DefaultWsdl11Definition,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port, URI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>, dan namespace target.</w:t>
      </w:r>
    </w:p>
    <w:p w14:paraId="3771160D" w14:textId="77777777" w:rsidR="00211A5D" w:rsidRPr="00211A5D" w:rsidRDefault="00211A5D" w:rsidP="00211A5D">
      <w:pPr>
        <w:pStyle w:val="ListParagraph"/>
        <w:numPr>
          <w:ilvl w:val="0"/>
          <w:numId w:val="6"/>
        </w:numPr>
        <w:tabs>
          <w:tab w:val="clear" w:pos="720"/>
        </w:tabs>
        <w:spacing w:after="0" w:line="360" w:lineRule="auto"/>
        <w:ind w:left="1134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skema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XSD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11A5D">
        <w:rPr>
          <w:rFonts w:ascii="Times New Roman" w:hAnsi="Times New Roman" w:cs="Times New Roman"/>
          <w:sz w:val="24"/>
          <w:szCs w:val="24"/>
        </w:rPr>
        <w:t>booksSchema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11A5D">
        <w:rPr>
          <w:rFonts w:ascii="Times New Roman" w:hAnsi="Times New Roman" w:cs="Times New Roman"/>
          <w:sz w:val="24"/>
          <w:szCs w:val="24"/>
        </w:rPr>
        <w:t>).</w:t>
      </w:r>
    </w:p>
    <w:p w14:paraId="0867BCB4" w14:textId="77777777" w:rsidR="00211A5D" w:rsidRPr="00211A5D" w:rsidRDefault="00211A5D" w:rsidP="00211A5D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1A5D">
        <w:rPr>
          <w:rFonts w:ascii="Times New Roman" w:hAnsi="Times New Roman" w:cs="Times New Roman"/>
          <w:sz w:val="24"/>
          <w:szCs w:val="24"/>
        </w:rPr>
        <w:lastRenderedPageBreak/>
        <w:t>Konfigurasi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Spring Boot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mengekspos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endpoint SOAP dan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WSDL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skema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XSD yang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A5D">
        <w:rPr>
          <w:rFonts w:ascii="Times New Roman" w:hAnsi="Times New Roman" w:cs="Times New Roman"/>
          <w:sz w:val="24"/>
          <w:szCs w:val="24"/>
        </w:rPr>
        <w:t>klien</w:t>
      </w:r>
      <w:proofErr w:type="spellEnd"/>
      <w:r w:rsidRPr="00211A5D">
        <w:rPr>
          <w:rFonts w:ascii="Times New Roman" w:hAnsi="Times New Roman" w:cs="Times New Roman"/>
          <w:sz w:val="24"/>
          <w:szCs w:val="24"/>
        </w:rPr>
        <w:t xml:space="preserve"> SOAP.</w:t>
      </w:r>
    </w:p>
    <w:p w14:paraId="167F8B12" w14:textId="77777777" w:rsidR="00211A5D" w:rsidRPr="00211A5D" w:rsidRDefault="00211A5D" w:rsidP="00211A5D">
      <w:pPr>
        <w:pStyle w:val="ListParagraph"/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4"/>
          <w:szCs w:val="24"/>
        </w:rPr>
      </w:pPr>
    </w:p>
    <w:sectPr w:rsidR="00211A5D" w:rsidRPr="00211A5D">
      <w:head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6F78CBD" w14:textId="77777777" w:rsidR="00983C8A" w:rsidRDefault="00983C8A" w:rsidP="00A16AED">
      <w:pPr>
        <w:spacing w:after="0" w:line="240" w:lineRule="auto"/>
      </w:pPr>
      <w:r>
        <w:separator/>
      </w:r>
    </w:p>
  </w:endnote>
  <w:endnote w:type="continuationSeparator" w:id="0">
    <w:p w14:paraId="3F4E221C" w14:textId="77777777" w:rsidR="00983C8A" w:rsidRDefault="00983C8A" w:rsidP="00A16A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B78540D" w14:textId="77777777" w:rsidR="00983C8A" w:rsidRDefault="00983C8A" w:rsidP="00A16AED">
      <w:pPr>
        <w:spacing w:after="0" w:line="240" w:lineRule="auto"/>
      </w:pPr>
      <w:r>
        <w:separator/>
      </w:r>
    </w:p>
  </w:footnote>
  <w:footnote w:type="continuationSeparator" w:id="0">
    <w:p w14:paraId="428835AB" w14:textId="77777777" w:rsidR="00983C8A" w:rsidRDefault="00983C8A" w:rsidP="00A16A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E6C410" w14:textId="77777777" w:rsidR="00A16AED" w:rsidRPr="00757962" w:rsidRDefault="00A16AED" w:rsidP="00A16AED">
    <w:pPr>
      <w:pStyle w:val="Header"/>
      <w:tabs>
        <w:tab w:val="clear" w:pos="4513"/>
      </w:tabs>
      <w:spacing w:line="360" w:lineRule="auto"/>
      <w:ind w:left="6237" w:hanging="1417"/>
      <w:rPr>
        <w:rFonts w:ascii="Times New Roman" w:hAnsi="Times New Roman" w:cs="Times New Roman"/>
        <w:sz w:val="24"/>
        <w:szCs w:val="24"/>
      </w:rPr>
    </w:pPr>
    <w:r w:rsidRPr="00757962">
      <w:rPr>
        <w:rFonts w:ascii="Times New Roman" w:hAnsi="Times New Roman" w:cs="Times New Roman"/>
        <w:sz w:val="24"/>
        <w:szCs w:val="24"/>
      </w:rPr>
      <w:t>Nama</w:t>
    </w:r>
    <w:r w:rsidRPr="00757962">
      <w:rPr>
        <w:rFonts w:ascii="Times New Roman" w:hAnsi="Times New Roman" w:cs="Times New Roman"/>
        <w:sz w:val="24"/>
        <w:szCs w:val="24"/>
      </w:rPr>
      <w:tab/>
      <w:t>: Muh. Nur Afrizal</w:t>
    </w:r>
  </w:p>
  <w:p w14:paraId="0EFC86B0" w14:textId="77777777" w:rsidR="00A16AED" w:rsidRPr="00757962" w:rsidRDefault="00A16AED" w:rsidP="00A16AED">
    <w:pPr>
      <w:pStyle w:val="Header"/>
      <w:tabs>
        <w:tab w:val="clear" w:pos="4513"/>
      </w:tabs>
      <w:spacing w:line="360" w:lineRule="auto"/>
      <w:ind w:left="6237" w:hanging="1417"/>
      <w:rPr>
        <w:rFonts w:ascii="Times New Roman" w:hAnsi="Times New Roman" w:cs="Times New Roman"/>
        <w:sz w:val="24"/>
        <w:szCs w:val="24"/>
      </w:rPr>
    </w:pPr>
    <w:r w:rsidRPr="00757962">
      <w:rPr>
        <w:rFonts w:ascii="Times New Roman" w:hAnsi="Times New Roman" w:cs="Times New Roman"/>
        <w:sz w:val="24"/>
        <w:szCs w:val="24"/>
      </w:rPr>
      <w:t>NIM</w:t>
    </w:r>
    <w:r w:rsidRPr="00757962">
      <w:rPr>
        <w:rFonts w:ascii="Times New Roman" w:hAnsi="Times New Roman" w:cs="Times New Roman"/>
        <w:sz w:val="24"/>
        <w:szCs w:val="24"/>
      </w:rPr>
      <w:tab/>
      <w:t>: 222212738</w:t>
    </w:r>
  </w:p>
  <w:p w14:paraId="08C7BE92" w14:textId="77777777" w:rsidR="00A16AED" w:rsidRPr="00A16AED" w:rsidRDefault="00A16AED" w:rsidP="00A16AED">
    <w:pPr>
      <w:pStyle w:val="Header"/>
      <w:tabs>
        <w:tab w:val="clear" w:pos="4513"/>
      </w:tabs>
      <w:spacing w:line="360" w:lineRule="auto"/>
      <w:ind w:left="6237" w:hanging="1417"/>
      <w:rPr>
        <w:rFonts w:ascii="Times New Roman" w:hAnsi="Times New Roman" w:cs="Times New Roman"/>
        <w:sz w:val="24"/>
        <w:szCs w:val="24"/>
      </w:rPr>
    </w:pPr>
    <w:proofErr w:type="spellStart"/>
    <w:r w:rsidRPr="00757962">
      <w:rPr>
        <w:rFonts w:ascii="Times New Roman" w:hAnsi="Times New Roman" w:cs="Times New Roman"/>
        <w:sz w:val="24"/>
        <w:szCs w:val="24"/>
      </w:rPr>
      <w:t>Kelas</w:t>
    </w:r>
    <w:proofErr w:type="spellEnd"/>
    <w:r w:rsidRPr="00757962">
      <w:rPr>
        <w:rFonts w:ascii="Times New Roman" w:hAnsi="Times New Roman" w:cs="Times New Roman"/>
        <w:sz w:val="24"/>
        <w:szCs w:val="24"/>
      </w:rPr>
      <w:t xml:space="preserve"> / No</w:t>
    </w:r>
    <w:r w:rsidRPr="00757962">
      <w:rPr>
        <w:rFonts w:ascii="Times New Roman" w:hAnsi="Times New Roman" w:cs="Times New Roman"/>
        <w:sz w:val="24"/>
        <w:szCs w:val="24"/>
      </w:rPr>
      <w:tab/>
      <w:t xml:space="preserve">: </w:t>
    </w:r>
    <w:r w:rsidR="005F28F0">
      <w:rPr>
        <w:rFonts w:ascii="Times New Roman" w:hAnsi="Times New Roman" w:cs="Times New Roman"/>
        <w:sz w:val="24"/>
        <w:szCs w:val="24"/>
      </w:rPr>
      <w:t>3SI1</w:t>
    </w:r>
    <w:r w:rsidRPr="00757962">
      <w:rPr>
        <w:rFonts w:ascii="Times New Roman" w:hAnsi="Times New Roman" w:cs="Times New Roman"/>
        <w:sz w:val="24"/>
        <w:szCs w:val="24"/>
      </w:rPr>
      <w:t xml:space="preserve"> / </w:t>
    </w:r>
    <w:r w:rsidR="005F28F0">
      <w:rPr>
        <w:rFonts w:ascii="Times New Roman" w:hAnsi="Times New Roman" w:cs="Times New Roman"/>
        <w:sz w:val="24"/>
        <w:szCs w:val="24"/>
      </w:rPr>
      <w:t>22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5140A3"/>
    <w:multiLevelType w:val="multilevel"/>
    <w:tmpl w:val="02306A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846EA1"/>
    <w:multiLevelType w:val="hybridMultilevel"/>
    <w:tmpl w:val="72B04006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F576FF"/>
    <w:multiLevelType w:val="hybridMultilevel"/>
    <w:tmpl w:val="E2F20E74"/>
    <w:lvl w:ilvl="0" w:tplc="38090019">
      <w:start w:val="1"/>
      <w:numFmt w:val="lowerLetter"/>
      <w:lvlText w:val="%1."/>
      <w:lvlJc w:val="left"/>
      <w:pPr>
        <w:ind w:left="3600" w:hanging="360"/>
      </w:pPr>
    </w:lvl>
    <w:lvl w:ilvl="1" w:tplc="38090019" w:tentative="1">
      <w:start w:val="1"/>
      <w:numFmt w:val="lowerLetter"/>
      <w:lvlText w:val="%2."/>
      <w:lvlJc w:val="left"/>
      <w:pPr>
        <w:ind w:left="4320" w:hanging="360"/>
      </w:pPr>
    </w:lvl>
    <w:lvl w:ilvl="2" w:tplc="3809001B" w:tentative="1">
      <w:start w:val="1"/>
      <w:numFmt w:val="lowerRoman"/>
      <w:lvlText w:val="%3."/>
      <w:lvlJc w:val="right"/>
      <w:pPr>
        <w:ind w:left="5040" w:hanging="180"/>
      </w:pPr>
    </w:lvl>
    <w:lvl w:ilvl="3" w:tplc="3809000F" w:tentative="1">
      <w:start w:val="1"/>
      <w:numFmt w:val="decimal"/>
      <w:lvlText w:val="%4."/>
      <w:lvlJc w:val="left"/>
      <w:pPr>
        <w:ind w:left="5760" w:hanging="360"/>
      </w:pPr>
    </w:lvl>
    <w:lvl w:ilvl="4" w:tplc="38090019" w:tentative="1">
      <w:start w:val="1"/>
      <w:numFmt w:val="lowerLetter"/>
      <w:lvlText w:val="%5."/>
      <w:lvlJc w:val="left"/>
      <w:pPr>
        <w:ind w:left="6480" w:hanging="360"/>
      </w:pPr>
    </w:lvl>
    <w:lvl w:ilvl="5" w:tplc="3809001B" w:tentative="1">
      <w:start w:val="1"/>
      <w:numFmt w:val="lowerRoman"/>
      <w:lvlText w:val="%6."/>
      <w:lvlJc w:val="right"/>
      <w:pPr>
        <w:ind w:left="7200" w:hanging="180"/>
      </w:pPr>
    </w:lvl>
    <w:lvl w:ilvl="6" w:tplc="3809000F" w:tentative="1">
      <w:start w:val="1"/>
      <w:numFmt w:val="decimal"/>
      <w:lvlText w:val="%7."/>
      <w:lvlJc w:val="left"/>
      <w:pPr>
        <w:ind w:left="7920" w:hanging="360"/>
      </w:pPr>
    </w:lvl>
    <w:lvl w:ilvl="7" w:tplc="38090019" w:tentative="1">
      <w:start w:val="1"/>
      <w:numFmt w:val="lowerLetter"/>
      <w:lvlText w:val="%8."/>
      <w:lvlJc w:val="left"/>
      <w:pPr>
        <w:ind w:left="8640" w:hanging="360"/>
      </w:pPr>
    </w:lvl>
    <w:lvl w:ilvl="8" w:tplc="38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" w15:restartNumberingAfterBreak="0">
    <w:nsid w:val="0FC05DBE"/>
    <w:multiLevelType w:val="multilevel"/>
    <w:tmpl w:val="359CEE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79F5CD9"/>
    <w:multiLevelType w:val="multilevel"/>
    <w:tmpl w:val="8B20B9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8F64398"/>
    <w:multiLevelType w:val="multilevel"/>
    <w:tmpl w:val="AB568E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44F2F07"/>
    <w:multiLevelType w:val="multilevel"/>
    <w:tmpl w:val="DC6EF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86939952">
    <w:abstractNumId w:val="1"/>
  </w:num>
  <w:num w:numId="2" w16cid:durableId="574123427">
    <w:abstractNumId w:val="3"/>
  </w:num>
  <w:num w:numId="3" w16cid:durableId="2013988781">
    <w:abstractNumId w:val="5"/>
  </w:num>
  <w:num w:numId="4" w16cid:durableId="462819971">
    <w:abstractNumId w:val="4"/>
  </w:num>
  <w:num w:numId="5" w16cid:durableId="1776368029">
    <w:abstractNumId w:val="6"/>
  </w:num>
  <w:num w:numId="6" w16cid:durableId="414790923">
    <w:abstractNumId w:val="0"/>
  </w:num>
  <w:num w:numId="7" w16cid:durableId="10404741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73E9"/>
    <w:rsid w:val="00145FFB"/>
    <w:rsid w:val="00211A5D"/>
    <w:rsid w:val="002C5440"/>
    <w:rsid w:val="0033144D"/>
    <w:rsid w:val="003E74C9"/>
    <w:rsid w:val="003F50F7"/>
    <w:rsid w:val="005D1C6F"/>
    <w:rsid w:val="005F28F0"/>
    <w:rsid w:val="00616EF0"/>
    <w:rsid w:val="00657634"/>
    <w:rsid w:val="007159FD"/>
    <w:rsid w:val="008D07DD"/>
    <w:rsid w:val="009122B4"/>
    <w:rsid w:val="009213F2"/>
    <w:rsid w:val="009373E9"/>
    <w:rsid w:val="00983C8A"/>
    <w:rsid w:val="00A16AED"/>
    <w:rsid w:val="00F813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9DC417"/>
  <w15:chartTrackingRefBased/>
  <w15:docId w15:val="{6FB632CA-5D6E-4134-83E9-322C43234E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16A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6AED"/>
  </w:style>
  <w:style w:type="paragraph" w:styleId="Footer">
    <w:name w:val="footer"/>
    <w:basedOn w:val="Normal"/>
    <w:link w:val="FooterChar"/>
    <w:uiPriority w:val="99"/>
    <w:unhideWhenUsed/>
    <w:rsid w:val="00A16A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6AED"/>
  </w:style>
  <w:style w:type="paragraph" w:styleId="Caption">
    <w:name w:val="caption"/>
    <w:basedOn w:val="Normal"/>
    <w:next w:val="Normal"/>
    <w:uiPriority w:val="35"/>
    <w:unhideWhenUsed/>
    <w:qFormat/>
    <w:rsid w:val="00616EF0"/>
    <w:pPr>
      <w:spacing w:after="200" w:line="240" w:lineRule="auto"/>
    </w:pPr>
    <w:rPr>
      <w:rFonts w:ascii="Times New Roman" w:hAnsi="Times New Roman"/>
      <w:i/>
      <w:iCs/>
      <w:sz w:val="24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373E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373E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373E9"/>
    <w:rPr>
      <w:vertAlign w:val="superscript"/>
    </w:rPr>
  </w:style>
  <w:style w:type="paragraph" w:styleId="ListParagraph">
    <w:name w:val="List Paragraph"/>
    <w:basedOn w:val="Normal"/>
    <w:uiPriority w:val="34"/>
    <w:qFormat/>
    <w:rsid w:val="009373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576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76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87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7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54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07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3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1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3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github.com/afrzl/Pemrograman-Platform-Khusus/tree/master/Pertemuan%203/perpustakaan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uham\OneDrive%20-%20Politeknik%20Statistika%20STIS\Documents\Custom%20Office%20Templates\Template%20Penugasan%20Tingkat%203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Template Penugasan Tingkat 3</Template>
  <TotalTime>0</TotalTime>
  <Pages>9</Pages>
  <Words>617</Words>
  <Characters>3521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Muh. Nur Afrizal</dc:creator>
  <cp:keywords/>
  <dc:description/>
  <cp:lastModifiedBy>Muh. Nur Afrizal</cp:lastModifiedBy>
  <cp:revision>2</cp:revision>
  <dcterms:created xsi:type="dcterms:W3CDTF">2024-10-14T16:37:00Z</dcterms:created>
  <dcterms:modified xsi:type="dcterms:W3CDTF">2024-10-14T16:37:00Z</dcterms:modified>
</cp:coreProperties>
</file>